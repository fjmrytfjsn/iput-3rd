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7593" w14:textId="77777777" w:rsidR="00D53C82" w:rsidRDefault="00D53C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7D746" wp14:editId="4D9A6B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50305" cy="8856980"/>
                <wp:effectExtent l="0" t="0" r="17145" b="20320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05" cy="8856980"/>
                        </a:xfrm>
                        <a:prstGeom prst="frame">
                          <a:avLst>
                            <a:gd name="adj1" fmla="val 92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9F25" id="フレーム 1" o:spid="_x0000_s1026" style="position:absolute;left:0;text-align:left;margin-left:0;margin-top:0;width:492.15pt;height:69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50305,8856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" path="m,l6250305,r,8856980l,8856980,,xm57940,57940r,8741100l6192365,8799040r,-8741100l57940,57940xe" filled="f" strokecolor="black [3213]" strokeweight="1pt">
                <v:stroke joinstyle="miter"/>
                <v:path arrowok="t" o:connecttype="custom" o:connectlocs="0,0;6250305,0;6250305,8856980;0,8856980;0,0;57940,57940;57940,8799040;6192365,8799040;6192365,57940;57940,57940" o:connectangles="0,0,0,0,0,0,0,0,0,0"/>
              </v:shape>
            </w:pict>
          </mc:Fallback>
        </mc:AlternateContent>
      </w:r>
    </w:p>
    <w:p w14:paraId="57146157" w14:textId="77777777" w:rsidR="00D53C82" w:rsidRDefault="00D53C82"/>
    <w:p w14:paraId="43E737BF" w14:textId="77777777" w:rsidR="00D53C82" w:rsidRDefault="00D53C82"/>
    <w:p w14:paraId="18527EDE" w14:textId="77777777" w:rsidR="00D53C82" w:rsidRDefault="00D53C82"/>
    <w:p w14:paraId="2FD9D461" w14:textId="77777777" w:rsidR="00D53C82" w:rsidRDefault="00470BA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D1D9A" wp14:editId="35D5773C">
                <wp:simplePos x="0" y="0"/>
                <wp:positionH relativeFrom="column">
                  <wp:posOffset>730695</wp:posOffset>
                </wp:positionH>
                <wp:positionV relativeFrom="paragraph">
                  <wp:posOffset>39370</wp:posOffset>
                </wp:positionV>
                <wp:extent cx="4748530" cy="1200785"/>
                <wp:effectExtent l="0" t="0" r="13970" b="18415"/>
                <wp:wrapNone/>
                <wp:docPr id="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8530" cy="1200785"/>
                        </a:xfrm>
                        <a:prstGeom prst="roundRect">
                          <a:avLst>
                            <a:gd name="adj" fmla="val 984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421074" id="四角形: 角を丸くする 2" o:spid="_x0000_s1026" style="position:absolute;left:0;text-align:left;margin-left:57.55pt;margin-top:3.1pt;width:373.9pt;height:94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4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" filled="f" strokecolor="black [3213]" strokeweight="1pt">
                <v:stroke joinstyle="miter"/>
              </v:roundrect>
            </w:pict>
          </mc:Fallback>
        </mc:AlternateContent>
      </w:r>
    </w:p>
    <w:p w14:paraId="52B55CE3" w14:textId="77777777" w:rsidR="00D53C82" w:rsidRDefault="00D53C82"/>
    <w:p w14:paraId="0CCD4D41" w14:textId="3CDE68FA" w:rsidR="00ED1EB7" w:rsidRDefault="00244F25" w:rsidP="00ED1EB7">
      <w:pPr>
        <w:spacing w:line="36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タクシー電話予約</w:t>
      </w:r>
      <w:r w:rsidR="00ED1EB7">
        <w:rPr>
          <w:rFonts w:hint="eastAsia"/>
          <w:sz w:val="28"/>
          <w:szCs w:val="28"/>
        </w:rPr>
        <w:t>システム</w:t>
      </w:r>
    </w:p>
    <w:p w14:paraId="12B94D87" w14:textId="51B9332B" w:rsidR="00D53C82" w:rsidRPr="007128BE" w:rsidRDefault="00240CEE" w:rsidP="00ED1EB7">
      <w:pPr>
        <w:spacing w:line="360" w:lineRule="exact"/>
        <w:jc w:val="center"/>
        <w:rPr>
          <w:rFonts w:eastAsia="DengXian"/>
          <w:sz w:val="28"/>
          <w:szCs w:val="28"/>
        </w:rPr>
      </w:pPr>
      <w:r>
        <w:rPr>
          <w:rFonts w:hint="eastAsia"/>
          <w:sz w:val="28"/>
          <w:szCs w:val="28"/>
        </w:rPr>
        <w:t>ソフトウェア</w:t>
      </w:r>
      <w:r w:rsidR="00AF7607">
        <w:rPr>
          <w:rFonts w:hint="eastAsia"/>
          <w:sz w:val="28"/>
          <w:szCs w:val="28"/>
        </w:rPr>
        <w:t>方式設計</w:t>
      </w:r>
      <w:r w:rsidR="007128BE">
        <w:rPr>
          <w:rFonts w:hint="eastAsia"/>
          <w:sz w:val="28"/>
          <w:szCs w:val="28"/>
        </w:rPr>
        <w:t>書</w:t>
      </w:r>
    </w:p>
    <w:p w14:paraId="69DFFE72" w14:textId="77777777" w:rsidR="00D53C82" w:rsidRDefault="00D53C82"/>
    <w:p w14:paraId="5131436A" w14:textId="77777777" w:rsidR="00D53C82" w:rsidRDefault="00D53C82"/>
    <w:p w14:paraId="69F417D7" w14:textId="3F5B95A9" w:rsidR="00D53C82" w:rsidRPr="007128BE" w:rsidRDefault="007128BE" w:rsidP="007128BE">
      <w:pPr>
        <w:jc w:val="center"/>
      </w:pPr>
      <w:r>
        <w:rPr>
          <w:rFonts w:hint="eastAsia"/>
        </w:rPr>
        <w:t>S</w:t>
      </w:r>
      <w:r w:rsidR="00240CEE">
        <w:t>W</w:t>
      </w:r>
      <w:r w:rsidR="00AF7607">
        <w:t>H</w:t>
      </w:r>
      <w:r w:rsidR="00240CEE">
        <w:t>S</w:t>
      </w:r>
      <w:r>
        <w:t>-001</w:t>
      </w:r>
    </w:p>
    <w:p w14:paraId="5443873E" w14:textId="77777777" w:rsidR="00D53C82" w:rsidRDefault="00D53C82">
      <w:pPr>
        <w:rPr>
          <w:lang w:eastAsia="zh-CN"/>
        </w:rPr>
      </w:pPr>
    </w:p>
    <w:p w14:paraId="3DA84431" w14:textId="77777777" w:rsidR="00D53C82" w:rsidRDefault="00D53C82">
      <w:pPr>
        <w:rPr>
          <w:lang w:eastAsia="zh-CN"/>
        </w:rPr>
      </w:pPr>
    </w:p>
    <w:p w14:paraId="7B4CF080" w14:textId="77777777" w:rsidR="00D53C82" w:rsidRDefault="00D53C82">
      <w:pPr>
        <w:rPr>
          <w:lang w:eastAsia="zh-CN"/>
        </w:rPr>
      </w:pPr>
    </w:p>
    <w:p w14:paraId="51B3637F" w14:textId="77777777" w:rsidR="00D53C82" w:rsidRDefault="00D53C82">
      <w:pPr>
        <w:rPr>
          <w:lang w:eastAsia="zh-CN"/>
        </w:rPr>
      </w:pPr>
    </w:p>
    <w:p w14:paraId="69FCE8DC" w14:textId="77777777" w:rsidR="00D53C82" w:rsidRDefault="00D53C82">
      <w:pPr>
        <w:rPr>
          <w:lang w:eastAsia="zh-CN"/>
        </w:rPr>
      </w:pPr>
    </w:p>
    <w:p w14:paraId="267E2514" w14:textId="77777777" w:rsidR="00D53C82" w:rsidRDefault="00D53C82">
      <w:pPr>
        <w:rPr>
          <w:lang w:eastAsia="zh-CN"/>
        </w:rPr>
      </w:pPr>
    </w:p>
    <w:p w14:paraId="50612BFC" w14:textId="77777777" w:rsidR="00D53C82" w:rsidRDefault="00D53C82">
      <w:pPr>
        <w:rPr>
          <w:lang w:eastAsia="zh-CN"/>
        </w:rPr>
      </w:pPr>
    </w:p>
    <w:p w14:paraId="3AE13378" w14:textId="77777777" w:rsidR="00D53C82" w:rsidRDefault="00D53C82">
      <w:pPr>
        <w:rPr>
          <w:lang w:eastAsia="zh-CN"/>
        </w:rPr>
      </w:pPr>
    </w:p>
    <w:tbl>
      <w:tblPr>
        <w:tblStyle w:val="a3"/>
        <w:tblpPr w:leftFromText="142" w:rightFromText="142" w:vertAnchor="text" w:horzAnchor="page" w:tblpX="6105" w:tblpY="205"/>
        <w:tblW w:w="0" w:type="auto"/>
        <w:tblLook w:val="04A0" w:firstRow="1" w:lastRow="0" w:firstColumn="1" w:lastColumn="0" w:noHBand="0" w:noVBand="1"/>
      </w:tblPr>
      <w:tblGrid>
        <w:gridCol w:w="1843"/>
        <w:gridCol w:w="1842"/>
      </w:tblGrid>
      <w:tr w:rsidR="00470BA8" w14:paraId="54E0798E" w14:textId="77777777" w:rsidTr="00317368">
        <w:trPr>
          <w:trHeight w:val="379"/>
        </w:trPr>
        <w:tc>
          <w:tcPr>
            <w:tcW w:w="1843" w:type="dxa"/>
            <w:shd w:val="clear" w:color="auto" w:fill="BFBFBF" w:themeFill="background1" w:themeFillShade="BF"/>
          </w:tcPr>
          <w:p w14:paraId="6C806306" w14:textId="77777777" w:rsidR="00470BA8" w:rsidRDefault="00470BA8" w:rsidP="00470BA8">
            <w:pPr>
              <w:jc w:val="center"/>
            </w:pPr>
            <w:r>
              <w:rPr>
                <w:rFonts w:hint="eastAsia"/>
              </w:rPr>
              <w:t>承認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1463D49E" w14:textId="77777777" w:rsidR="00470BA8" w:rsidRDefault="00470BA8" w:rsidP="00470BA8">
            <w:pPr>
              <w:jc w:val="center"/>
            </w:pPr>
            <w:r>
              <w:rPr>
                <w:rFonts w:hint="eastAsia"/>
              </w:rPr>
              <w:t>作成</w:t>
            </w:r>
          </w:p>
        </w:tc>
      </w:tr>
      <w:tr w:rsidR="00470BA8" w14:paraId="0044ABF1" w14:textId="77777777" w:rsidTr="00470BA8">
        <w:trPr>
          <w:trHeight w:val="379"/>
        </w:trPr>
        <w:tc>
          <w:tcPr>
            <w:tcW w:w="1843" w:type="dxa"/>
          </w:tcPr>
          <w:p w14:paraId="42A4135A" w14:textId="486C227F" w:rsidR="00470BA8" w:rsidRDefault="00244F25" w:rsidP="00470BA8">
            <w:pPr>
              <w:jc w:val="center"/>
            </w:pPr>
            <w:r>
              <w:rPr>
                <w:rFonts w:hint="eastAsia"/>
              </w:rPr>
              <w:t>浅野</w:t>
            </w:r>
          </w:p>
        </w:tc>
        <w:tc>
          <w:tcPr>
            <w:tcW w:w="1842" w:type="dxa"/>
          </w:tcPr>
          <w:p w14:paraId="2B874A93" w14:textId="09ACCFA8" w:rsidR="00470BA8" w:rsidRDefault="00244F25" w:rsidP="00470BA8">
            <w:pPr>
              <w:jc w:val="center"/>
            </w:pPr>
            <w:r>
              <w:rPr>
                <w:rFonts w:hint="eastAsia"/>
              </w:rPr>
              <w:t>山中</w:t>
            </w:r>
          </w:p>
        </w:tc>
      </w:tr>
      <w:tr w:rsidR="00470BA8" w14:paraId="62721B23" w14:textId="77777777" w:rsidTr="00470BA8">
        <w:trPr>
          <w:trHeight w:val="402"/>
        </w:trPr>
        <w:tc>
          <w:tcPr>
            <w:tcW w:w="1843" w:type="dxa"/>
          </w:tcPr>
          <w:p w14:paraId="6584FB6A" w14:textId="7C28F9C8" w:rsidR="00470BA8" w:rsidRDefault="00244F25" w:rsidP="00470BA8">
            <w:pPr>
              <w:jc w:val="center"/>
            </w:pPr>
            <w:r>
              <w:rPr>
                <w:rFonts w:hint="eastAsia"/>
              </w:rPr>
              <w:t>2024</w:t>
            </w:r>
            <w:r w:rsidR="007128BE">
              <w:t>/</w:t>
            </w:r>
            <w:r>
              <w:rPr>
                <w:rFonts w:hint="eastAsia"/>
              </w:rPr>
              <w:t>4</w:t>
            </w:r>
            <w:r w:rsidR="007128BE">
              <w:t>/</w:t>
            </w:r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14:paraId="39ADFA8F" w14:textId="4B3A3926" w:rsidR="00470BA8" w:rsidRDefault="00244F25" w:rsidP="00470BA8">
            <w:pPr>
              <w:jc w:val="center"/>
            </w:pPr>
            <w:r>
              <w:rPr>
                <w:rFonts w:hint="eastAsia"/>
              </w:rPr>
              <w:t>2024</w:t>
            </w:r>
            <w:r w:rsidR="007128BE">
              <w:t>/</w:t>
            </w:r>
            <w:r>
              <w:rPr>
                <w:rFonts w:hint="eastAsia"/>
              </w:rPr>
              <w:t>4</w:t>
            </w:r>
            <w:r w:rsidR="007128BE">
              <w:t>/</w:t>
            </w:r>
            <w:r>
              <w:rPr>
                <w:rFonts w:hint="eastAsia"/>
              </w:rPr>
              <w:t>5</w:t>
            </w:r>
          </w:p>
        </w:tc>
      </w:tr>
    </w:tbl>
    <w:p w14:paraId="4E87E9BA" w14:textId="77777777" w:rsidR="00D53C82" w:rsidRDefault="00D53C82"/>
    <w:p w14:paraId="4F1E6082" w14:textId="77777777" w:rsidR="00D53C82" w:rsidRDefault="00D53C82"/>
    <w:p w14:paraId="5B693032" w14:textId="77777777" w:rsidR="00D53C82" w:rsidRDefault="00D53C82"/>
    <w:p w14:paraId="6D6AC740" w14:textId="77777777" w:rsidR="00D53C82" w:rsidRDefault="00D53C82"/>
    <w:p w14:paraId="346AE154" w14:textId="77777777" w:rsidR="00D53C82" w:rsidRDefault="00D53C82"/>
    <w:p w14:paraId="03532FC2" w14:textId="77777777" w:rsidR="00D53C82" w:rsidRDefault="00D53C82"/>
    <w:p w14:paraId="295BC998" w14:textId="77777777" w:rsidR="00D53C82" w:rsidRDefault="00D53C82"/>
    <w:p w14:paraId="415194D4" w14:textId="77777777" w:rsidR="00D53C82" w:rsidRDefault="00D53C82"/>
    <w:p w14:paraId="71C753DE" w14:textId="77777777" w:rsidR="00D53C82" w:rsidRDefault="00D53C82"/>
    <w:p w14:paraId="06E95719" w14:textId="77777777" w:rsidR="00D53C82" w:rsidRDefault="00D53C82"/>
    <w:p w14:paraId="40BF1FD7" w14:textId="77777777" w:rsidR="00D53C82" w:rsidRDefault="00D53C82"/>
    <w:p w14:paraId="7F355910" w14:textId="77777777" w:rsidR="00D53C82" w:rsidRDefault="00D53C82"/>
    <w:p w14:paraId="3CA6B279" w14:textId="349325F0" w:rsidR="00D53C82" w:rsidRDefault="00244F25" w:rsidP="00A47D02">
      <w:pPr>
        <w:jc w:val="center"/>
      </w:pPr>
      <w:r>
        <w:rPr>
          <w:rFonts w:hint="eastAsia"/>
        </w:rPr>
        <w:t>2024</w:t>
      </w:r>
      <w:r w:rsidR="007128BE">
        <w:rPr>
          <w:rFonts w:hint="eastAsia"/>
        </w:rPr>
        <w:t>年</w:t>
      </w:r>
      <w:r>
        <w:rPr>
          <w:rFonts w:hint="eastAsia"/>
        </w:rPr>
        <w:t>4</w:t>
      </w:r>
      <w:r w:rsidR="007128BE">
        <w:rPr>
          <w:rFonts w:hint="eastAsia"/>
        </w:rPr>
        <w:t>月</w:t>
      </w:r>
      <w:r>
        <w:rPr>
          <w:rFonts w:hint="eastAsia"/>
        </w:rPr>
        <w:t>5</w:t>
      </w:r>
      <w:r w:rsidR="007128BE">
        <w:rPr>
          <w:rFonts w:hint="eastAsia"/>
        </w:rPr>
        <w:t>日</w:t>
      </w:r>
    </w:p>
    <w:p w14:paraId="6219A8F1" w14:textId="75A706EC" w:rsidR="00317368" w:rsidRDefault="007128BE" w:rsidP="00A47D02">
      <w:pPr>
        <w:jc w:val="center"/>
      </w:pPr>
      <w:r>
        <w:rPr>
          <w:rFonts w:hint="eastAsia"/>
        </w:rPr>
        <w:t>IPUT-OK 情報工学科</w:t>
      </w:r>
    </w:p>
    <w:p w14:paraId="0D730F5A" w14:textId="77777777" w:rsidR="00D53C82" w:rsidRDefault="00D53C82"/>
    <w:p w14:paraId="1220B575" w14:textId="77777777" w:rsidR="00D53C82" w:rsidRDefault="00D53C82"/>
    <w:p w14:paraId="0BDE011B" w14:textId="77777777" w:rsidR="00D53C82" w:rsidRDefault="00D53C82"/>
    <w:p w14:paraId="5EDD13BE" w14:textId="77777777" w:rsidR="00D53C82" w:rsidRDefault="00D53C82"/>
    <w:p w14:paraId="624B3CEF" w14:textId="77777777" w:rsidR="00D53C82" w:rsidRDefault="00D53C82"/>
    <w:p w14:paraId="7B6D7FA7" w14:textId="77777777" w:rsidR="00B3244C" w:rsidRDefault="00B3244C" w:rsidP="00317368">
      <w:pPr>
        <w:jc w:val="center"/>
      </w:pPr>
    </w:p>
    <w:p w14:paraId="32C719E9" w14:textId="77777777" w:rsidR="00D53C82" w:rsidRDefault="00317368" w:rsidP="00317368">
      <w:pPr>
        <w:jc w:val="center"/>
      </w:pPr>
      <w:r>
        <w:rPr>
          <w:rFonts w:hint="eastAsia"/>
        </w:rPr>
        <w:t>改訂履歴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413"/>
        <w:gridCol w:w="5107"/>
        <w:gridCol w:w="1236"/>
      </w:tblGrid>
      <w:tr w:rsidR="00317368" w14:paraId="073B8020" w14:textId="77777777" w:rsidTr="00317368">
        <w:trPr>
          <w:jc w:val="center"/>
        </w:trPr>
        <w:tc>
          <w:tcPr>
            <w:tcW w:w="1134" w:type="dxa"/>
            <w:shd w:val="clear" w:color="auto" w:fill="BFBFBF" w:themeFill="background1" w:themeFillShade="BF"/>
          </w:tcPr>
          <w:p w14:paraId="1B39DD62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14:paraId="15EEB4FF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バージョン</w:t>
            </w:r>
          </w:p>
        </w:tc>
        <w:tc>
          <w:tcPr>
            <w:tcW w:w="5107" w:type="dxa"/>
            <w:shd w:val="clear" w:color="auto" w:fill="BFBFBF" w:themeFill="background1" w:themeFillShade="BF"/>
          </w:tcPr>
          <w:p w14:paraId="01A25D8D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改訂内容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4CEBA591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担当</w:t>
            </w:r>
          </w:p>
        </w:tc>
      </w:tr>
      <w:tr w:rsidR="00317368" w14:paraId="22996667" w14:textId="77777777" w:rsidTr="00317368">
        <w:trPr>
          <w:jc w:val="center"/>
        </w:trPr>
        <w:tc>
          <w:tcPr>
            <w:tcW w:w="1134" w:type="dxa"/>
          </w:tcPr>
          <w:p w14:paraId="10AEFF67" w14:textId="66F28836" w:rsidR="00317368" w:rsidRDefault="00244F25">
            <w:r>
              <w:rPr>
                <w:rFonts w:hint="eastAsia"/>
              </w:rPr>
              <w:t>2024</w:t>
            </w:r>
            <w:r w:rsidR="007128BE">
              <w:t>/</w:t>
            </w:r>
            <w:r>
              <w:rPr>
                <w:rFonts w:hint="eastAsia"/>
              </w:rPr>
              <w:t>4</w:t>
            </w:r>
            <w:r w:rsidR="007128BE">
              <w:t>/</w:t>
            </w:r>
            <w:r>
              <w:rPr>
                <w:rFonts w:hint="eastAsia"/>
              </w:rPr>
              <w:t>5</w:t>
            </w:r>
          </w:p>
        </w:tc>
        <w:tc>
          <w:tcPr>
            <w:tcW w:w="1413" w:type="dxa"/>
          </w:tcPr>
          <w:p w14:paraId="2488D99A" w14:textId="5AC97E34" w:rsidR="00317368" w:rsidRDefault="007128BE">
            <w:r>
              <w:rPr>
                <w:rFonts w:hint="eastAsia"/>
              </w:rPr>
              <w:t>V</w:t>
            </w:r>
            <w:r>
              <w:t>er</w:t>
            </w:r>
            <w:r w:rsidR="006F079E">
              <w:t>.</w:t>
            </w:r>
            <w:r>
              <w:t>0</w:t>
            </w:r>
            <w:r w:rsidR="006F079E">
              <w:rPr>
                <w:rFonts w:hint="eastAsia"/>
              </w:rPr>
              <w:t>.</w:t>
            </w:r>
            <w:r w:rsidR="006F079E">
              <w:t>1</w:t>
            </w:r>
          </w:p>
        </w:tc>
        <w:tc>
          <w:tcPr>
            <w:tcW w:w="5107" w:type="dxa"/>
          </w:tcPr>
          <w:p w14:paraId="3110B1DA" w14:textId="089EE64E" w:rsidR="00317368" w:rsidRDefault="007128BE">
            <w:r>
              <w:rPr>
                <w:rFonts w:hint="eastAsia"/>
              </w:rPr>
              <w:t>初版作成</w:t>
            </w:r>
          </w:p>
        </w:tc>
        <w:tc>
          <w:tcPr>
            <w:tcW w:w="1236" w:type="dxa"/>
          </w:tcPr>
          <w:p w14:paraId="6883C7EB" w14:textId="3ADF1281" w:rsidR="00317368" w:rsidRDefault="00244F25">
            <w:r>
              <w:rPr>
                <w:rFonts w:hint="eastAsia"/>
              </w:rPr>
              <w:t>山中</w:t>
            </w:r>
          </w:p>
        </w:tc>
      </w:tr>
      <w:tr w:rsidR="00317368" w14:paraId="4C5BF02A" w14:textId="77777777" w:rsidTr="00317368">
        <w:trPr>
          <w:jc w:val="center"/>
        </w:trPr>
        <w:tc>
          <w:tcPr>
            <w:tcW w:w="1134" w:type="dxa"/>
          </w:tcPr>
          <w:p w14:paraId="71FA43B3" w14:textId="77777777" w:rsidR="00317368" w:rsidRDefault="00317368"/>
        </w:tc>
        <w:tc>
          <w:tcPr>
            <w:tcW w:w="1413" w:type="dxa"/>
          </w:tcPr>
          <w:p w14:paraId="29041267" w14:textId="77777777" w:rsidR="00317368" w:rsidRDefault="00317368"/>
        </w:tc>
        <w:tc>
          <w:tcPr>
            <w:tcW w:w="5107" w:type="dxa"/>
          </w:tcPr>
          <w:p w14:paraId="1C42D44F" w14:textId="77777777" w:rsidR="00317368" w:rsidRDefault="00317368"/>
        </w:tc>
        <w:tc>
          <w:tcPr>
            <w:tcW w:w="1236" w:type="dxa"/>
          </w:tcPr>
          <w:p w14:paraId="4AD79AD6" w14:textId="77777777" w:rsidR="00317368" w:rsidRDefault="00317368"/>
        </w:tc>
      </w:tr>
      <w:tr w:rsidR="00317368" w14:paraId="06BEBEA3" w14:textId="77777777" w:rsidTr="00317368">
        <w:trPr>
          <w:jc w:val="center"/>
        </w:trPr>
        <w:tc>
          <w:tcPr>
            <w:tcW w:w="1134" w:type="dxa"/>
          </w:tcPr>
          <w:p w14:paraId="7E194EB9" w14:textId="77777777" w:rsidR="00317368" w:rsidRDefault="00317368"/>
        </w:tc>
        <w:tc>
          <w:tcPr>
            <w:tcW w:w="1413" w:type="dxa"/>
          </w:tcPr>
          <w:p w14:paraId="2BEE1CC0" w14:textId="77777777" w:rsidR="00317368" w:rsidRDefault="00317368"/>
        </w:tc>
        <w:tc>
          <w:tcPr>
            <w:tcW w:w="5107" w:type="dxa"/>
          </w:tcPr>
          <w:p w14:paraId="68D1A9DE" w14:textId="77777777" w:rsidR="00317368" w:rsidRDefault="00317368"/>
        </w:tc>
        <w:tc>
          <w:tcPr>
            <w:tcW w:w="1236" w:type="dxa"/>
          </w:tcPr>
          <w:p w14:paraId="4E6EABB9" w14:textId="77777777" w:rsidR="00317368" w:rsidRDefault="00317368"/>
        </w:tc>
      </w:tr>
      <w:tr w:rsidR="00317368" w14:paraId="39EB8279" w14:textId="77777777" w:rsidTr="00317368">
        <w:trPr>
          <w:jc w:val="center"/>
        </w:trPr>
        <w:tc>
          <w:tcPr>
            <w:tcW w:w="1134" w:type="dxa"/>
          </w:tcPr>
          <w:p w14:paraId="5EA4324E" w14:textId="77777777" w:rsidR="00317368" w:rsidRDefault="00317368"/>
        </w:tc>
        <w:tc>
          <w:tcPr>
            <w:tcW w:w="1413" w:type="dxa"/>
          </w:tcPr>
          <w:p w14:paraId="5C2AB1ED" w14:textId="77777777" w:rsidR="00317368" w:rsidRDefault="00317368"/>
        </w:tc>
        <w:tc>
          <w:tcPr>
            <w:tcW w:w="5107" w:type="dxa"/>
          </w:tcPr>
          <w:p w14:paraId="6CF8B7E6" w14:textId="77777777" w:rsidR="00317368" w:rsidRDefault="00317368"/>
        </w:tc>
        <w:tc>
          <w:tcPr>
            <w:tcW w:w="1236" w:type="dxa"/>
          </w:tcPr>
          <w:p w14:paraId="1CB3D47D" w14:textId="77777777" w:rsidR="00317368" w:rsidRDefault="00317368"/>
        </w:tc>
      </w:tr>
    </w:tbl>
    <w:p w14:paraId="1AF9253D" w14:textId="77777777" w:rsidR="00317368" w:rsidRDefault="00317368"/>
    <w:p w14:paraId="6316615C" w14:textId="77777777" w:rsidR="00B3244C" w:rsidRDefault="00B3244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192261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53FB3" w14:textId="62DF1728" w:rsidR="00E447E2" w:rsidRPr="00E447E2" w:rsidRDefault="00E447E2">
          <w:pPr>
            <w:pStyle w:val="a9"/>
            <w:rPr>
              <w:color w:val="auto"/>
              <w:sz w:val="24"/>
              <w:szCs w:val="24"/>
            </w:rPr>
          </w:pPr>
          <w:r w:rsidRPr="00E447E2">
            <w:rPr>
              <w:color w:val="auto"/>
              <w:sz w:val="24"/>
              <w:szCs w:val="24"/>
              <w:lang w:val="ja-JP"/>
            </w:rPr>
            <w:t>目次</w:t>
          </w:r>
        </w:p>
        <w:p w14:paraId="00E8B9CF" w14:textId="770C2B92" w:rsidR="001E664D" w:rsidRDefault="00E447E2">
          <w:pPr>
            <w:pStyle w:val="11"/>
            <w:tabs>
              <w:tab w:val="left" w:pos="42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60406" w:history="1">
            <w:r w:rsidR="001E664D" w:rsidRPr="00D372BD">
              <w:rPr>
                <w:rStyle w:val="aa"/>
                <w:noProof/>
              </w:rPr>
              <w:t>1.</w:t>
            </w:r>
            <w:r w:rsidR="001E664D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1E664D" w:rsidRPr="00D372BD">
              <w:rPr>
                <w:rStyle w:val="aa"/>
                <w:noProof/>
              </w:rPr>
              <w:t>概要</w:t>
            </w:r>
            <w:r w:rsidR="001E664D">
              <w:rPr>
                <w:noProof/>
                <w:webHidden/>
              </w:rPr>
              <w:tab/>
            </w:r>
            <w:r w:rsidR="001E664D">
              <w:rPr>
                <w:noProof/>
                <w:webHidden/>
              </w:rPr>
              <w:fldChar w:fldCharType="begin"/>
            </w:r>
            <w:r w:rsidR="001E664D">
              <w:rPr>
                <w:noProof/>
                <w:webHidden/>
              </w:rPr>
              <w:instrText xml:space="preserve"> PAGEREF _Toc164160406 \h </w:instrText>
            </w:r>
            <w:r w:rsidR="001E664D">
              <w:rPr>
                <w:noProof/>
                <w:webHidden/>
              </w:rPr>
            </w:r>
            <w:r w:rsidR="001E664D">
              <w:rPr>
                <w:noProof/>
                <w:webHidden/>
              </w:rPr>
              <w:fldChar w:fldCharType="separate"/>
            </w:r>
            <w:r w:rsidR="001E664D">
              <w:rPr>
                <w:noProof/>
                <w:webHidden/>
              </w:rPr>
              <w:t>3</w:t>
            </w:r>
            <w:r w:rsidR="001E664D">
              <w:rPr>
                <w:noProof/>
                <w:webHidden/>
              </w:rPr>
              <w:fldChar w:fldCharType="end"/>
            </w:r>
          </w:hyperlink>
        </w:p>
        <w:p w14:paraId="7B2CDA44" w14:textId="6BD6FC56" w:rsidR="001E664D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160407" w:history="1">
            <w:r w:rsidR="001E664D" w:rsidRPr="00D372BD">
              <w:rPr>
                <w:rStyle w:val="aa"/>
                <w:noProof/>
              </w:rPr>
              <w:t>2.</w:t>
            </w:r>
            <w:r w:rsidR="001E664D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1E664D" w:rsidRPr="00D372BD">
              <w:rPr>
                <w:rStyle w:val="aa"/>
                <w:noProof/>
              </w:rPr>
              <w:t>システム構成</w:t>
            </w:r>
            <w:r w:rsidR="001E664D">
              <w:rPr>
                <w:noProof/>
                <w:webHidden/>
              </w:rPr>
              <w:tab/>
            </w:r>
            <w:r w:rsidR="001E664D">
              <w:rPr>
                <w:noProof/>
                <w:webHidden/>
              </w:rPr>
              <w:fldChar w:fldCharType="begin"/>
            </w:r>
            <w:r w:rsidR="001E664D">
              <w:rPr>
                <w:noProof/>
                <w:webHidden/>
              </w:rPr>
              <w:instrText xml:space="preserve"> PAGEREF _Toc164160407 \h </w:instrText>
            </w:r>
            <w:r w:rsidR="001E664D">
              <w:rPr>
                <w:noProof/>
                <w:webHidden/>
              </w:rPr>
            </w:r>
            <w:r w:rsidR="001E664D">
              <w:rPr>
                <w:noProof/>
                <w:webHidden/>
              </w:rPr>
              <w:fldChar w:fldCharType="separate"/>
            </w:r>
            <w:r w:rsidR="001E664D">
              <w:rPr>
                <w:noProof/>
                <w:webHidden/>
              </w:rPr>
              <w:t>4</w:t>
            </w:r>
            <w:r w:rsidR="001E664D">
              <w:rPr>
                <w:noProof/>
                <w:webHidden/>
              </w:rPr>
              <w:fldChar w:fldCharType="end"/>
            </w:r>
          </w:hyperlink>
        </w:p>
        <w:p w14:paraId="02BE5905" w14:textId="47405F76" w:rsidR="001E664D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160408" w:history="1">
            <w:r w:rsidR="001E664D" w:rsidRPr="00D372BD">
              <w:rPr>
                <w:rStyle w:val="aa"/>
                <w:noProof/>
              </w:rPr>
              <w:t>3.</w:t>
            </w:r>
            <w:r w:rsidR="001E664D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1E664D" w:rsidRPr="00D372BD">
              <w:rPr>
                <w:rStyle w:val="aa"/>
                <w:noProof/>
              </w:rPr>
              <w:t>ソフトウェア構成</w:t>
            </w:r>
            <w:r w:rsidR="001E664D">
              <w:rPr>
                <w:noProof/>
                <w:webHidden/>
              </w:rPr>
              <w:tab/>
            </w:r>
            <w:r w:rsidR="001E664D">
              <w:rPr>
                <w:noProof/>
                <w:webHidden/>
              </w:rPr>
              <w:fldChar w:fldCharType="begin"/>
            </w:r>
            <w:r w:rsidR="001E664D">
              <w:rPr>
                <w:noProof/>
                <w:webHidden/>
              </w:rPr>
              <w:instrText xml:space="preserve"> PAGEREF _Toc164160408 \h </w:instrText>
            </w:r>
            <w:r w:rsidR="001E664D">
              <w:rPr>
                <w:noProof/>
                <w:webHidden/>
              </w:rPr>
            </w:r>
            <w:r w:rsidR="001E664D">
              <w:rPr>
                <w:noProof/>
                <w:webHidden/>
              </w:rPr>
              <w:fldChar w:fldCharType="separate"/>
            </w:r>
            <w:r w:rsidR="001E664D">
              <w:rPr>
                <w:noProof/>
                <w:webHidden/>
              </w:rPr>
              <w:t>6</w:t>
            </w:r>
            <w:r w:rsidR="001E664D">
              <w:rPr>
                <w:noProof/>
                <w:webHidden/>
              </w:rPr>
              <w:fldChar w:fldCharType="end"/>
            </w:r>
          </w:hyperlink>
        </w:p>
        <w:p w14:paraId="5B69CCA3" w14:textId="3127430D" w:rsidR="001E664D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160409" w:history="1">
            <w:r w:rsidR="001E664D" w:rsidRPr="00D372BD">
              <w:rPr>
                <w:rStyle w:val="aa"/>
                <w:noProof/>
              </w:rPr>
              <w:t>4.</w:t>
            </w:r>
            <w:r w:rsidR="001E664D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1E664D" w:rsidRPr="00D372BD">
              <w:rPr>
                <w:rStyle w:val="aa"/>
                <w:noProof/>
              </w:rPr>
              <w:t>制御方式</w:t>
            </w:r>
            <w:r w:rsidR="001E664D">
              <w:rPr>
                <w:noProof/>
                <w:webHidden/>
              </w:rPr>
              <w:tab/>
            </w:r>
            <w:r w:rsidR="001E664D">
              <w:rPr>
                <w:noProof/>
                <w:webHidden/>
              </w:rPr>
              <w:fldChar w:fldCharType="begin"/>
            </w:r>
            <w:r w:rsidR="001E664D">
              <w:rPr>
                <w:noProof/>
                <w:webHidden/>
              </w:rPr>
              <w:instrText xml:space="preserve"> PAGEREF _Toc164160409 \h </w:instrText>
            </w:r>
            <w:r w:rsidR="001E664D">
              <w:rPr>
                <w:noProof/>
                <w:webHidden/>
              </w:rPr>
            </w:r>
            <w:r w:rsidR="001E664D">
              <w:rPr>
                <w:noProof/>
                <w:webHidden/>
              </w:rPr>
              <w:fldChar w:fldCharType="separate"/>
            </w:r>
            <w:r w:rsidR="001E664D">
              <w:rPr>
                <w:noProof/>
                <w:webHidden/>
              </w:rPr>
              <w:t>8</w:t>
            </w:r>
            <w:r w:rsidR="001E664D">
              <w:rPr>
                <w:noProof/>
                <w:webHidden/>
              </w:rPr>
              <w:fldChar w:fldCharType="end"/>
            </w:r>
          </w:hyperlink>
        </w:p>
        <w:p w14:paraId="04DC6F6C" w14:textId="10E62035" w:rsidR="001E664D" w:rsidRDefault="00000000">
          <w:pPr>
            <w:pStyle w:val="21"/>
            <w:tabs>
              <w:tab w:val="left" w:pos="88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160410" w:history="1">
            <w:r w:rsidR="001E664D" w:rsidRPr="00D372BD">
              <w:rPr>
                <w:rStyle w:val="aa"/>
                <w:noProof/>
              </w:rPr>
              <w:t>4.1</w:t>
            </w:r>
            <w:r w:rsidR="001E664D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1E664D" w:rsidRPr="00D372BD">
              <w:rPr>
                <w:rStyle w:val="aa"/>
                <w:noProof/>
              </w:rPr>
              <w:t>ソフトウェア制御方式</w:t>
            </w:r>
            <w:r w:rsidR="001E664D">
              <w:rPr>
                <w:noProof/>
                <w:webHidden/>
              </w:rPr>
              <w:tab/>
            </w:r>
            <w:r w:rsidR="001E664D">
              <w:rPr>
                <w:noProof/>
                <w:webHidden/>
              </w:rPr>
              <w:fldChar w:fldCharType="begin"/>
            </w:r>
            <w:r w:rsidR="001E664D">
              <w:rPr>
                <w:noProof/>
                <w:webHidden/>
              </w:rPr>
              <w:instrText xml:space="preserve"> PAGEREF _Toc164160410 \h </w:instrText>
            </w:r>
            <w:r w:rsidR="001E664D">
              <w:rPr>
                <w:noProof/>
                <w:webHidden/>
              </w:rPr>
            </w:r>
            <w:r w:rsidR="001E664D">
              <w:rPr>
                <w:noProof/>
                <w:webHidden/>
              </w:rPr>
              <w:fldChar w:fldCharType="separate"/>
            </w:r>
            <w:r w:rsidR="001E664D">
              <w:rPr>
                <w:noProof/>
                <w:webHidden/>
              </w:rPr>
              <w:t>8</w:t>
            </w:r>
            <w:r w:rsidR="001E664D">
              <w:rPr>
                <w:noProof/>
                <w:webHidden/>
              </w:rPr>
              <w:fldChar w:fldCharType="end"/>
            </w:r>
          </w:hyperlink>
        </w:p>
        <w:p w14:paraId="17AB436D" w14:textId="766B29FA" w:rsidR="001E664D" w:rsidRDefault="00000000">
          <w:pPr>
            <w:pStyle w:val="21"/>
            <w:tabs>
              <w:tab w:val="left" w:pos="88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160411" w:history="1">
            <w:r w:rsidR="001E664D" w:rsidRPr="00D372BD">
              <w:rPr>
                <w:rStyle w:val="aa"/>
                <w:noProof/>
              </w:rPr>
              <w:t>4.2</w:t>
            </w:r>
            <w:r w:rsidR="001E664D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1E664D" w:rsidRPr="00D372BD">
              <w:rPr>
                <w:rStyle w:val="aa"/>
                <w:noProof/>
              </w:rPr>
              <w:t>性能見積</w:t>
            </w:r>
            <w:r w:rsidR="001E664D">
              <w:rPr>
                <w:noProof/>
                <w:webHidden/>
              </w:rPr>
              <w:tab/>
            </w:r>
            <w:r w:rsidR="001E664D">
              <w:rPr>
                <w:noProof/>
                <w:webHidden/>
              </w:rPr>
              <w:fldChar w:fldCharType="begin"/>
            </w:r>
            <w:r w:rsidR="001E664D">
              <w:rPr>
                <w:noProof/>
                <w:webHidden/>
              </w:rPr>
              <w:instrText xml:space="preserve"> PAGEREF _Toc164160411 \h </w:instrText>
            </w:r>
            <w:r w:rsidR="001E664D">
              <w:rPr>
                <w:noProof/>
                <w:webHidden/>
              </w:rPr>
            </w:r>
            <w:r w:rsidR="001E664D">
              <w:rPr>
                <w:noProof/>
                <w:webHidden/>
              </w:rPr>
              <w:fldChar w:fldCharType="separate"/>
            </w:r>
            <w:r w:rsidR="001E664D">
              <w:rPr>
                <w:noProof/>
                <w:webHidden/>
              </w:rPr>
              <w:t>8</w:t>
            </w:r>
            <w:r w:rsidR="001E664D">
              <w:rPr>
                <w:noProof/>
                <w:webHidden/>
              </w:rPr>
              <w:fldChar w:fldCharType="end"/>
            </w:r>
          </w:hyperlink>
        </w:p>
        <w:p w14:paraId="20466120" w14:textId="4F0ED2AC" w:rsidR="001E664D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160412" w:history="1">
            <w:r w:rsidR="001E664D" w:rsidRPr="00D372BD">
              <w:rPr>
                <w:rStyle w:val="aa"/>
                <w:noProof/>
              </w:rPr>
              <w:t>5.</w:t>
            </w:r>
            <w:r w:rsidR="001E664D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1E664D" w:rsidRPr="00D372BD">
              <w:rPr>
                <w:rStyle w:val="aa"/>
                <w:noProof/>
              </w:rPr>
              <w:t>機能ユニット詳細</w:t>
            </w:r>
            <w:r w:rsidR="001E664D">
              <w:rPr>
                <w:noProof/>
                <w:webHidden/>
              </w:rPr>
              <w:tab/>
            </w:r>
            <w:r w:rsidR="001E664D">
              <w:rPr>
                <w:noProof/>
                <w:webHidden/>
              </w:rPr>
              <w:fldChar w:fldCharType="begin"/>
            </w:r>
            <w:r w:rsidR="001E664D">
              <w:rPr>
                <w:noProof/>
                <w:webHidden/>
              </w:rPr>
              <w:instrText xml:space="preserve"> PAGEREF _Toc164160412 \h </w:instrText>
            </w:r>
            <w:r w:rsidR="001E664D">
              <w:rPr>
                <w:noProof/>
                <w:webHidden/>
              </w:rPr>
            </w:r>
            <w:r w:rsidR="001E664D">
              <w:rPr>
                <w:noProof/>
                <w:webHidden/>
              </w:rPr>
              <w:fldChar w:fldCharType="separate"/>
            </w:r>
            <w:r w:rsidR="001E664D">
              <w:rPr>
                <w:noProof/>
                <w:webHidden/>
              </w:rPr>
              <w:t>9</w:t>
            </w:r>
            <w:r w:rsidR="001E664D">
              <w:rPr>
                <w:noProof/>
                <w:webHidden/>
              </w:rPr>
              <w:fldChar w:fldCharType="end"/>
            </w:r>
          </w:hyperlink>
        </w:p>
        <w:p w14:paraId="4708C8C3" w14:textId="40C386D5" w:rsidR="001E664D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160413" w:history="1">
            <w:r w:rsidR="001E664D" w:rsidRPr="00D372BD">
              <w:rPr>
                <w:rStyle w:val="aa"/>
                <w:noProof/>
              </w:rPr>
              <w:t>6.</w:t>
            </w:r>
            <w:r w:rsidR="001E664D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1E664D" w:rsidRPr="00D372BD">
              <w:rPr>
                <w:rStyle w:val="aa"/>
                <w:noProof/>
              </w:rPr>
              <w:t>システムで扱うデータ</w:t>
            </w:r>
            <w:r w:rsidR="001E664D">
              <w:rPr>
                <w:noProof/>
                <w:webHidden/>
              </w:rPr>
              <w:tab/>
            </w:r>
            <w:r w:rsidR="001E664D">
              <w:rPr>
                <w:noProof/>
                <w:webHidden/>
              </w:rPr>
              <w:fldChar w:fldCharType="begin"/>
            </w:r>
            <w:r w:rsidR="001E664D">
              <w:rPr>
                <w:noProof/>
                <w:webHidden/>
              </w:rPr>
              <w:instrText xml:space="preserve"> PAGEREF _Toc164160413 \h </w:instrText>
            </w:r>
            <w:r w:rsidR="001E664D">
              <w:rPr>
                <w:noProof/>
                <w:webHidden/>
              </w:rPr>
            </w:r>
            <w:r w:rsidR="001E664D">
              <w:rPr>
                <w:noProof/>
                <w:webHidden/>
              </w:rPr>
              <w:fldChar w:fldCharType="separate"/>
            </w:r>
            <w:r w:rsidR="001E664D">
              <w:rPr>
                <w:noProof/>
                <w:webHidden/>
              </w:rPr>
              <w:t>10</w:t>
            </w:r>
            <w:r w:rsidR="001E664D">
              <w:rPr>
                <w:noProof/>
                <w:webHidden/>
              </w:rPr>
              <w:fldChar w:fldCharType="end"/>
            </w:r>
          </w:hyperlink>
        </w:p>
        <w:p w14:paraId="370ACD43" w14:textId="3D6745B5" w:rsidR="001E664D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160414" w:history="1">
            <w:r w:rsidR="001E664D" w:rsidRPr="00D372BD">
              <w:rPr>
                <w:rStyle w:val="aa"/>
                <w:noProof/>
              </w:rPr>
              <w:t>7.</w:t>
            </w:r>
            <w:r w:rsidR="001E664D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1E664D" w:rsidRPr="00D372BD">
              <w:rPr>
                <w:rStyle w:val="aa"/>
                <w:noProof/>
              </w:rPr>
              <w:t>その他</w:t>
            </w:r>
            <w:r w:rsidR="001E664D">
              <w:rPr>
                <w:noProof/>
                <w:webHidden/>
              </w:rPr>
              <w:tab/>
            </w:r>
            <w:r w:rsidR="001E664D">
              <w:rPr>
                <w:noProof/>
                <w:webHidden/>
              </w:rPr>
              <w:fldChar w:fldCharType="begin"/>
            </w:r>
            <w:r w:rsidR="001E664D">
              <w:rPr>
                <w:noProof/>
                <w:webHidden/>
              </w:rPr>
              <w:instrText xml:space="preserve"> PAGEREF _Toc164160414 \h </w:instrText>
            </w:r>
            <w:r w:rsidR="001E664D">
              <w:rPr>
                <w:noProof/>
                <w:webHidden/>
              </w:rPr>
            </w:r>
            <w:r w:rsidR="001E664D">
              <w:rPr>
                <w:noProof/>
                <w:webHidden/>
              </w:rPr>
              <w:fldChar w:fldCharType="separate"/>
            </w:r>
            <w:r w:rsidR="001E664D">
              <w:rPr>
                <w:noProof/>
                <w:webHidden/>
              </w:rPr>
              <w:t>11</w:t>
            </w:r>
            <w:r w:rsidR="001E664D">
              <w:rPr>
                <w:noProof/>
                <w:webHidden/>
              </w:rPr>
              <w:fldChar w:fldCharType="end"/>
            </w:r>
          </w:hyperlink>
        </w:p>
        <w:p w14:paraId="347156D0" w14:textId="5D02C276" w:rsidR="001E664D" w:rsidRDefault="00000000">
          <w:pPr>
            <w:pStyle w:val="21"/>
            <w:tabs>
              <w:tab w:val="left" w:pos="88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160415" w:history="1">
            <w:r w:rsidR="001E664D" w:rsidRPr="00D372BD">
              <w:rPr>
                <w:rStyle w:val="aa"/>
                <w:noProof/>
              </w:rPr>
              <w:t>7.1</w:t>
            </w:r>
            <w:r w:rsidR="001E664D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1E664D" w:rsidRPr="00D372BD">
              <w:rPr>
                <w:rStyle w:val="aa"/>
                <w:noProof/>
              </w:rPr>
              <w:t>エラー/異常情報一覧</w:t>
            </w:r>
            <w:r w:rsidR="001E664D">
              <w:rPr>
                <w:noProof/>
                <w:webHidden/>
              </w:rPr>
              <w:tab/>
            </w:r>
            <w:r w:rsidR="001E664D">
              <w:rPr>
                <w:noProof/>
                <w:webHidden/>
              </w:rPr>
              <w:fldChar w:fldCharType="begin"/>
            </w:r>
            <w:r w:rsidR="001E664D">
              <w:rPr>
                <w:noProof/>
                <w:webHidden/>
              </w:rPr>
              <w:instrText xml:space="preserve"> PAGEREF _Toc164160415 \h </w:instrText>
            </w:r>
            <w:r w:rsidR="001E664D">
              <w:rPr>
                <w:noProof/>
                <w:webHidden/>
              </w:rPr>
            </w:r>
            <w:r w:rsidR="001E664D">
              <w:rPr>
                <w:noProof/>
                <w:webHidden/>
              </w:rPr>
              <w:fldChar w:fldCharType="separate"/>
            </w:r>
            <w:r w:rsidR="001E664D">
              <w:rPr>
                <w:noProof/>
                <w:webHidden/>
              </w:rPr>
              <w:t>11</w:t>
            </w:r>
            <w:r w:rsidR="001E664D">
              <w:rPr>
                <w:noProof/>
                <w:webHidden/>
              </w:rPr>
              <w:fldChar w:fldCharType="end"/>
            </w:r>
          </w:hyperlink>
        </w:p>
        <w:p w14:paraId="7B1C2A5F" w14:textId="2D621E34" w:rsidR="001E664D" w:rsidRDefault="00000000">
          <w:pPr>
            <w:pStyle w:val="21"/>
            <w:tabs>
              <w:tab w:val="left" w:pos="880"/>
              <w:tab w:val="right" w:leader="dot" w:pos="973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4160416" w:history="1">
            <w:r w:rsidR="001E664D" w:rsidRPr="00D372BD">
              <w:rPr>
                <w:rStyle w:val="aa"/>
                <w:noProof/>
              </w:rPr>
              <w:t>7.2</w:t>
            </w:r>
            <w:r w:rsidR="001E664D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1E664D" w:rsidRPr="00D372BD">
              <w:rPr>
                <w:rStyle w:val="aa"/>
                <w:noProof/>
              </w:rPr>
              <w:t>共通制御情報詳細</w:t>
            </w:r>
            <w:r w:rsidR="001E664D">
              <w:rPr>
                <w:noProof/>
                <w:webHidden/>
              </w:rPr>
              <w:tab/>
            </w:r>
            <w:r w:rsidR="001E664D">
              <w:rPr>
                <w:noProof/>
                <w:webHidden/>
              </w:rPr>
              <w:fldChar w:fldCharType="begin"/>
            </w:r>
            <w:r w:rsidR="001E664D">
              <w:rPr>
                <w:noProof/>
                <w:webHidden/>
              </w:rPr>
              <w:instrText xml:space="preserve"> PAGEREF _Toc164160416 \h </w:instrText>
            </w:r>
            <w:r w:rsidR="001E664D">
              <w:rPr>
                <w:noProof/>
                <w:webHidden/>
              </w:rPr>
            </w:r>
            <w:r w:rsidR="001E664D">
              <w:rPr>
                <w:noProof/>
                <w:webHidden/>
              </w:rPr>
              <w:fldChar w:fldCharType="separate"/>
            </w:r>
            <w:r w:rsidR="001E664D">
              <w:rPr>
                <w:noProof/>
                <w:webHidden/>
              </w:rPr>
              <w:t>11</w:t>
            </w:r>
            <w:r w:rsidR="001E664D">
              <w:rPr>
                <w:noProof/>
                <w:webHidden/>
              </w:rPr>
              <w:fldChar w:fldCharType="end"/>
            </w:r>
          </w:hyperlink>
        </w:p>
        <w:p w14:paraId="2D59B5C8" w14:textId="0292834A" w:rsidR="00E447E2" w:rsidRDefault="00E447E2">
          <w:r>
            <w:rPr>
              <w:b/>
              <w:bCs/>
              <w:lang w:val="ja-JP"/>
            </w:rPr>
            <w:fldChar w:fldCharType="end"/>
          </w:r>
        </w:p>
      </w:sdtContent>
    </w:sdt>
    <w:p w14:paraId="7A379112" w14:textId="1F2041E4" w:rsidR="00ED41B2" w:rsidRDefault="00ED41B2"/>
    <w:p w14:paraId="40C55314" w14:textId="77777777" w:rsidR="00ED41B2" w:rsidRDefault="00ED41B2">
      <w:pPr>
        <w:widowControl/>
        <w:jc w:val="left"/>
      </w:pPr>
      <w:r>
        <w:br w:type="page"/>
      </w:r>
    </w:p>
    <w:p w14:paraId="6D1103B3" w14:textId="1BEDD835" w:rsidR="00ED41B2" w:rsidRPr="00A5442A" w:rsidRDefault="00240CEE" w:rsidP="00A5442A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0" w:name="_Toc164160406"/>
      <w:r>
        <w:rPr>
          <w:rFonts w:hint="eastAsia"/>
          <w:sz w:val="21"/>
          <w:szCs w:val="21"/>
        </w:rPr>
        <w:lastRenderedPageBreak/>
        <w:t>概要</w:t>
      </w:r>
      <w:bookmarkEnd w:id="0"/>
    </w:p>
    <w:p w14:paraId="485050BE" w14:textId="4E24B3B4" w:rsidR="00A5442A" w:rsidRDefault="00240CEE" w:rsidP="00240CEE">
      <w:pPr>
        <w:pStyle w:val="a8"/>
        <w:ind w:leftChars="180" w:left="378"/>
      </w:pPr>
      <w:r>
        <w:rPr>
          <w:rFonts w:hint="eastAsia"/>
        </w:rPr>
        <w:t>＜記載例＞</w:t>
      </w:r>
    </w:p>
    <w:p w14:paraId="2D795D77" w14:textId="77777777" w:rsidR="00244F25" w:rsidRDefault="00244F25" w:rsidP="00244F25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本書の目的</w:t>
      </w:r>
    </w:p>
    <w:p w14:paraId="240357A1" w14:textId="627EAC14" w:rsidR="00244F25" w:rsidRDefault="00244F25" w:rsidP="00244F25">
      <w:r>
        <w:rPr>
          <w:rFonts w:hint="eastAsia"/>
        </w:rPr>
        <w:t xml:space="preserve">　　　本書は、タクシー電話予約システムのソフトウェアアーキテクチャを記述する。</w:t>
      </w:r>
    </w:p>
    <w:p w14:paraId="2F457436" w14:textId="77777777" w:rsidR="00244F25" w:rsidRDefault="00244F25" w:rsidP="00244F25">
      <w:r>
        <w:rPr>
          <w:rFonts w:hint="eastAsia"/>
        </w:rPr>
        <w:t xml:space="preserve">　　　。。。。。。</w:t>
      </w:r>
    </w:p>
    <w:p w14:paraId="1688025A" w14:textId="77777777" w:rsidR="00244F25" w:rsidRDefault="00244F25" w:rsidP="00244F25"/>
    <w:p w14:paraId="7ACEFC27" w14:textId="77777777" w:rsidR="00244F25" w:rsidRDefault="00244F25" w:rsidP="00244F25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本書の位置づけ</w:t>
      </w:r>
    </w:p>
    <w:p w14:paraId="71AC4C9E" w14:textId="35650556" w:rsidR="00244F25" w:rsidRDefault="00244F25" w:rsidP="00244F25">
      <w:pPr>
        <w:pStyle w:val="a8"/>
        <w:ind w:leftChars="0" w:left="567"/>
      </w:pPr>
      <w:r>
        <w:rPr>
          <w:rFonts w:hint="eastAsia"/>
        </w:rPr>
        <w:t>本書は、タクシー電話予約システムの２号開発ドキュメントであり、後続のソフトウェア設計のインプット資料として使われる。</w:t>
      </w:r>
    </w:p>
    <w:p w14:paraId="7A042B54" w14:textId="77777777" w:rsidR="00244F25" w:rsidRDefault="00244F25" w:rsidP="00244F25">
      <w:pPr>
        <w:pStyle w:val="a8"/>
        <w:ind w:leftChars="0" w:left="567"/>
      </w:pPr>
      <w:r>
        <w:rPr>
          <w:rFonts w:hint="eastAsia"/>
        </w:rPr>
        <w:t>。。。。。。</w:t>
      </w:r>
    </w:p>
    <w:p w14:paraId="0CFF1EF1" w14:textId="77777777" w:rsidR="00244F25" w:rsidRDefault="00244F25" w:rsidP="00244F25">
      <w:pPr>
        <w:pStyle w:val="a8"/>
        <w:ind w:leftChars="0" w:left="567"/>
      </w:pPr>
    </w:p>
    <w:p w14:paraId="3252CCE8" w14:textId="77777777" w:rsidR="00244F25" w:rsidRDefault="00244F25" w:rsidP="00244F25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対象ユーザ</w:t>
      </w:r>
    </w:p>
    <w:p w14:paraId="2D8BB374" w14:textId="14B94855" w:rsidR="00244F25" w:rsidRDefault="00244F25" w:rsidP="00244F25">
      <w:pPr>
        <w:pStyle w:val="a8"/>
        <w:ind w:leftChars="0" w:left="567"/>
      </w:pPr>
      <w:r>
        <w:rPr>
          <w:rFonts w:hint="eastAsia"/>
        </w:rPr>
        <w:t>ソフトウェア詳細設計者、ソフトウェア結合テスト設計者。</w:t>
      </w:r>
    </w:p>
    <w:p w14:paraId="63703471" w14:textId="77777777" w:rsidR="00244F25" w:rsidRDefault="00244F25" w:rsidP="00244F25">
      <w:pPr>
        <w:pStyle w:val="a8"/>
        <w:ind w:leftChars="0" w:left="567"/>
      </w:pPr>
      <w:r>
        <w:rPr>
          <w:rFonts w:hint="eastAsia"/>
        </w:rPr>
        <w:t>。。。。。。</w:t>
      </w:r>
    </w:p>
    <w:p w14:paraId="6298C1F1" w14:textId="77777777" w:rsidR="00244F25" w:rsidRDefault="00244F25" w:rsidP="00244F25">
      <w:pPr>
        <w:pStyle w:val="a8"/>
        <w:ind w:leftChars="0" w:left="567"/>
      </w:pPr>
    </w:p>
    <w:p w14:paraId="19553429" w14:textId="77777777" w:rsidR="00244F25" w:rsidRDefault="00244F25" w:rsidP="00244F25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記載範囲、記載内容など</w:t>
      </w:r>
    </w:p>
    <w:p w14:paraId="74BEDB2A" w14:textId="3D785648" w:rsidR="00244F25" w:rsidRDefault="00244F25" w:rsidP="00244F25">
      <w:pPr>
        <w:pStyle w:val="a8"/>
        <w:ind w:leftChars="0" w:left="567"/>
      </w:pPr>
      <w:r>
        <w:rPr>
          <w:rFonts w:hint="eastAsia"/>
        </w:rPr>
        <w:t>タクシー電話予約システムの実現すべき全ての機能を明確にし、詳細設計可能</w:t>
      </w:r>
      <w:r w:rsidR="006D3034">
        <w:rPr>
          <w:rFonts w:hint="eastAsia"/>
        </w:rPr>
        <w:t>な</w:t>
      </w:r>
      <w:r>
        <w:rPr>
          <w:rFonts w:hint="eastAsia"/>
        </w:rPr>
        <w:t>レベル</w:t>
      </w:r>
      <w:r w:rsidR="0053286C">
        <w:rPr>
          <w:rFonts w:hint="eastAsia"/>
        </w:rPr>
        <w:t>で</w:t>
      </w:r>
      <w:r w:rsidR="006D3034">
        <w:rPr>
          <w:rFonts w:hint="eastAsia"/>
        </w:rPr>
        <w:t>記述する</w:t>
      </w:r>
      <w:r>
        <w:rPr>
          <w:rFonts w:hint="eastAsia"/>
        </w:rPr>
        <w:t>。</w:t>
      </w:r>
    </w:p>
    <w:p w14:paraId="58EAC508" w14:textId="77777777" w:rsidR="00244F25" w:rsidRPr="0041340A" w:rsidRDefault="00244F25" w:rsidP="00244F25">
      <w:pPr>
        <w:pStyle w:val="a8"/>
        <w:ind w:leftChars="0" w:left="567"/>
      </w:pPr>
      <w:r>
        <w:rPr>
          <w:rFonts w:hint="eastAsia"/>
        </w:rPr>
        <w:t>。。。。。。</w:t>
      </w:r>
    </w:p>
    <w:p w14:paraId="4195979A" w14:textId="77777777" w:rsidR="00244F25" w:rsidRDefault="00244F25" w:rsidP="00244F25">
      <w:pPr>
        <w:pStyle w:val="a8"/>
        <w:ind w:leftChars="0" w:left="567"/>
      </w:pPr>
    </w:p>
    <w:p w14:paraId="22E5C4AA" w14:textId="77777777" w:rsidR="00244F25" w:rsidRDefault="00244F25" w:rsidP="00244F25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参照しているドキュメントなど</w:t>
      </w:r>
    </w:p>
    <w:p w14:paraId="63B67FCD" w14:textId="41441791" w:rsidR="00244F25" w:rsidRDefault="00244F25" w:rsidP="00244F25">
      <w:pPr>
        <w:pStyle w:val="a8"/>
        <w:ind w:leftChars="0" w:left="567"/>
      </w:pPr>
      <w:r>
        <w:rPr>
          <w:rFonts w:hint="eastAsia"/>
        </w:rPr>
        <w:t xml:space="preserve">「タクシー電話予約システム </w:t>
      </w:r>
      <w:r w:rsidR="006D3034">
        <w:rPr>
          <w:rFonts w:hint="eastAsia"/>
        </w:rPr>
        <w:t>ソフトウェア要求</w:t>
      </w:r>
      <w:r>
        <w:rPr>
          <w:rFonts w:hint="eastAsia"/>
        </w:rPr>
        <w:t>仕様書」</w:t>
      </w:r>
    </w:p>
    <w:p w14:paraId="6B51D7B4" w14:textId="77777777" w:rsidR="00244F25" w:rsidRDefault="00244F25" w:rsidP="00244F25">
      <w:pPr>
        <w:pStyle w:val="a8"/>
        <w:ind w:leftChars="0" w:left="567"/>
      </w:pPr>
      <w:r>
        <w:rPr>
          <w:rFonts w:hint="eastAsia"/>
        </w:rPr>
        <w:t>。。。。。。</w:t>
      </w:r>
    </w:p>
    <w:p w14:paraId="3DCCF460" w14:textId="77777777" w:rsidR="00244F25" w:rsidRPr="0041340A" w:rsidRDefault="00244F25" w:rsidP="00244F25">
      <w:pPr>
        <w:pStyle w:val="a8"/>
        <w:ind w:leftChars="0" w:left="567"/>
      </w:pPr>
    </w:p>
    <w:p w14:paraId="7AC7D493" w14:textId="77777777" w:rsidR="00244F25" w:rsidRDefault="00244F25" w:rsidP="00244F25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定義（用語、略語など）</w:t>
      </w:r>
    </w:p>
    <w:p w14:paraId="5F32F31A" w14:textId="77777777" w:rsidR="00244F25" w:rsidRDefault="00244F25" w:rsidP="00244F25">
      <w:pPr>
        <w:pStyle w:val="a8"/>
        <w:ind w:leftChars="0" w:left="567"/>
      </w:pPr>
      <w:r>
        <w:rPr>
          <w:rFonts w:hint="eastAsia"/>
        </w:rPr>
        <w:t>。。。。。。</w:t>
      </w:r>
    </w:p>
    <w:p w14:paraId="357FCE96" w14:textId="03252BD5" w:rsidR="0028377F" w:rsidRDefault="0028377F">
      <w:pPr>
        <w:widowControl/>
        <w:jc w:val="left"/>
      </w:pPr>
      <w:r>
        <w:br w:type="page"/>
      </w:r>
    </w:p>
    <w:p w14:paraId="1EAA14E0" w14:textId="761E8900" w:rsidR="00E447E2" w:rsidRPr="00A5442A" w:rsidRDefault="00240CEE" w:rsidP="00E447E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1" w:name="_Toc164160407"/>
      <w:r>
        <w:rPr>
          <w:rFonts w:hint="eastAsia"/>
          <w:sz w:val="21"/>
          <w:szCs w:val="21"/>
        </w:rPr>
        <w:lastRenderedPageBreak/>
        <w:t>システム構成</w:t>
      </w:r>
      <w:bookmarkEnd w:id="1"/>
    </w:p>
    <w:p w14:paraId="237F8C36" w14:textId="77777777" w:rsidR="00240CEE" w:rsidRDefault="00240CEE" w:rsidP="00240CEE">
      <w:pPr>
        <w:pStyle w:val="a8"/>
        <w:ind w:leftChars="0" w:left="360"/>
      </w:pPr>
      <w:r>
        <w:rPr>
          <w:rFonts w:hint="eastAsia"/>
        </w:rPr>
        <w:t>＜記載例＞</w:t>
      </w:r>
    </w:p>
    <w:p w14:paraId="2BEDD29D" w14:textId="4D209433" w:rsidR="00E447E2" w:rsidRDefault="00240CEE" w:rsidP="00E447E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システム全体構成</w:t>
      </w:r>
    </w:p>
    <w:p w14:paraId="3DA21390" w14:textId="523F6672" w:rsidR="00240CEE" w:rsidRDefault="009F23BE" w:rsidP="00363E94">
      <w:pPr>
        <w:pStyle w:val="a8"/>
        <w:ind w:leftChars="0" w:left="567"/>
      </w:pPr>
      <w:r>
        <w:rPr>
          <w:rFonts w:hint="eastAsia"/>
        </w:rPr>
        <w:t>システム構成図は、要求仕様書に以下のように示されている。</w:t>
      </w:r>
    </w:p>
    <w:p w14:paraId="29988E50" w14:textId="20F6A106" w:rsidR="009F23BE" w:rsidRDefault="009F23BE" w:rsidP="009F23BE">
      <w:pPr>
        <w:pStyle w:val="a8"/>
        <w:ind w:leftChars="0" w:left="567"/>
        <w:jc w:val="center"/>
      </w:pPr>
      <w:r w:rsidRPr="009F23BE">
        <w:rPr>
          <w:rFonts w:hint="eastAsia"/>
          <w:noProof/>
        </w:rPr>
        <w:drawing>
          <wp:inline distT="0" distB="0" distL="0" distR="0" wp14:anchorId="47F1C132" wp14:editId="717B4443">
            <wp:extent cx="4648200" cy="2352675"/>
            <wp:effectExtent l="0" t="0" r="0" b="9525"/>
            <wp:docPr id="64809756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ADF7" w14:textId="78D6E602" w:rsidR="009F23BE" w:rsidRDefault="009F23BE" w:rsidP="009F23BE">
      <w:pPr>
        <w:pStyle w:val="a8"/>
        <w:ind w:leftChars="0" w:left="567"/>
        <w:jc w:val="left"/>
      </w:pPr>
      <w:r>
        <w:rPr>
          <w:rFonts w:hint="eastAsia"/>
        </w:rPr>
        <w:t>機器間の通信</w:t>
      </w:r>
      <w:r w:rsidR="00707A5A">
        <w:rPr>
          <w:rFonts w:hint="eastAsia"/>
        </w:rPr>
        <w:t>に</w:t>
      </w:r>
      <w:r>
        <w:rPr>
          <w:rFonts w:hint="eastAsia"/>
        </w:rPr>
        <w:t>は３</w:t>
      </w:r>
      <w:r w:rsidR="00707A5A">
        <w:rPr>
          <w:rFonts w:hint="eastAsia"/>
        </w:rPr>
        <w:t>つの</w:t>
      </w:r>
      <w:r>
        <w:rPr>
          <w:rFonts w:hint="eastAsia"/>
        </w:rPr>
        <w:t>パターンがある。</w:t>
      </w:r>
    </w:p>
    <w:p w14:paraId="135C037D" w14:textId="3141A4FD" w:rsidR="009F23BE" w:rsidRDefault="009F23BE" w:rsidP="009F23BE">
      <w:pPr>
        <w:pStyle w:val="a8"/>
        <w:numPr>
          <w:ilvl w:val="0"/>
          <w:numId w:val="11"/>
        </w:numPr>
        <w:ind w:leftChars="0"/>
        <w:jc w:val="left"/>
      </w:pPr>
      <w:r>
        <w:rPr>
          <w:rFonts w:hint="eastAsia"/>
        </w:rPr>
        <w:t>サーバとオペレータ端末間の通信</w:t>
      </w:r>
    </w:p>
    <w:p w14:paraId="0377FA72" w14:textId="06C14980" w:rsidR="009F23BE" w:rsidRDefault="009F23BE" w:rsidP="009F23BE">
      <w:pPr>
        <w:ind w:left="567"/>
        <w:jc w:val="center"/>
      </w:pPr>
      <w:r w:rsidRPr="009F23BE">
        <w:rPr>
          <w:rFonts w:hint="eastAsia"/>
          <w:noProof/>
        </w:rPr>
        <w:drawing>
          <wp:inline distT="0" distB="0" distL="0" distR="0" wp14:anchorId="3AB5486F" wp14:editId="1C4C3A67">
            <wp:extent cx="2752725" cy="1087210"/>
            <wp:effectExtent l="0" t="0" r="0" b="0"/>
            <wp:docPr id="259953168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884" cy="109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8063" w14:textId="0B0DF102" w:rsidR="009F23BE" w:rsidRDefault="009F23BE" w:rsidP="009F23BE">
      <w:pPr>
        <w:pStyle w:val="a8"/>
        <w:numPr>
          <w:ilvl w:val="0"/>
          <w:numId w:val="11"/>
        </w:numPr>
        <w:ind w:leftChars="0"/>
        <w:jc w:val="left"/>
      </w:pPr>
      <w:r>
        <w:rPr>
          <w:rFonts w:hint="eastAsia"/>
        </w:rPr>
        <w:t>サーバとタクシー端末間の通信</w:t>
      </w:r>
    </w:p>
    <w:p w14:paraId="26A6BECE" w14:textId="3A217CC7" w:rsidR="009F23BE" w:rsidRDefault="009F23BE" w:rsidP="009F23BE">
      <w:pPr>
        <w:jc w:val="center"/>
      </w:pPr>
      <w:r w:rsidRPr="009F23BE">
        <w:rPr>
          <w:noProof/>
        </w:rPr>
        <w:drawing>
          <wp:inline distT="0" distB="0" distL="0" distR="0" wp14:anchorId="52799CA4" wp14:editId="5F11B4FD">
            <wp:extent cx="4438650" cy="1262039"/>
            <wp:effectExtent l="0" t="0" r="0" b="0"/>
            <wp:docPr id="1857889037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013" cy="127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BABD" w14:textId="5EC5266E" w:rsidR="009F23BE" w:rsidRDefault="009F23BE" w:rsidP="009F23BE">
      <w:pPr>
        <w:pStyle w:val="a8"/>
        <w:numPr>
          <w:ilvl w:val="0"/>
          <w:numId w:val="11"/>
        </w:numPr>
        <w:ind w:leftChars="0"/>
        <w:jc w:val="left"/>
      </w:pPr>
      <w:r>
        <w:rPr>
          <w:rFonts w:hint="eastAsia"/>
        </w:rPr>
        <w:t>オペレータ端末とタクシー端末間の通信</w:t>
      </w:r>
    </w:p>
    <w:p w14:paraId="67CB5397" w14:textId="33E543CA" w:rsidR="009F23BE" w:rsidRDefault="009F23BE" w:rsidP="009F23BE">
      <w:pPr>
        <w:jc w:val="center"/>
      </w:pPr>
      <w:r w:rsidRPr="009F23BE">
        <w:rPr>
          <w:noProof/>
        </w:rPr>
        <w:drawing>
          <wp:inline distT="0" distB="0" distL="0" distR="0" wp14:anchorId="598DFDC0" wp14:editId="7D77BF7B">
            <wp:extent cx="4572000" cy="1106365"/>
            <wp:effectExtent l="0" t="0" r="0" b="0"/>
            <wp:docPr id="806002727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471" cy="111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DA49" w14:textId="77777777" w:rsidR="009F23BE" w:rsidRPr="009F23BE" w:rsidRDefault="009F23BE" w:rsidP="009F23BE">
      <w:pPr>
        <w:jc w:val="left"/>
      </w:pPr>
    </w:p>
    <w:p w14:paraId="5EA37577" w14:textId="419D1676" w:rsidR="00404CEF" w:rsidRDefault="009F23BE" w:rsidP="00363E94">
      <w:pPr>
        <w:pStyle w:val="a8"/>
        <w:ind w:leftChars="0" w:left="567"/>
      </w:pPr>
      <w:r>
        <w:rPr>
          <w:rFonts w:hint="eastAsia"/>
        </w:rPr>
        <w:t>ちなみに、無線ゲートウェイと</w:t>
      </w:r>
      <w:r w:rsidR="00707A5A">
        <w:rPr>
          <w:rFonts w:hint="eastAsia"/>
        </w:rPr>
        <w:t>送受信機は他社開発の既存のものを使用する。</w:t>
      </w:r>
    </w:p>
    <w:p w14:paraId="663CF154" w14:textId="77777777" w:rsidR="00707A5A" w:rsidRDefault="00707A5A" w:rsidP="00363E94">
      <w:pPr>
        <w:pStyle w:val="a8"/>
        <w:ind w:leftChars="0" w:left="567"/>
      </w:pPr>
    </w:p>
    <w:p w14:paraId="6359A597" w14:textId="5A8F26CC" w:rsidR="00AF7607" w:rsidRDefault="00AF7607" w:rsidP="00AF7607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lastRenderedPageBreak/>
        <w:t>システムを構成する主たるソフトウェア機能（要素）</w:t>
      </w:r>
    </w:p>
    <w:p w14:paraId="274C6FDF" w14:textId="2C8FFA37" w:rsidR="00AF7607" w:rsidRDefault="00707A5A" w:rsidP="00707A5A">
      <w:r>
        <w:rPr>
          <w:rFonts w:hint="eastAsia"/>
        </w:rPr>
        <w:t xml:space="preserve">　　　各機器におけるソフトウェアの階層構成を以下に示す。</w:t>
      </w:r>
    </w:p>
    <w:p w14:paraId="6056008C" w14:textId="77777777" w:rsidR="00707A5A" w:rsidRDefault="00707A5A" w:rsidP="00707A5A"/>
    <w:p w14:paraId="20DF4121" w14:textId="01E5DABE" w:rsidR="00707A5A" w:rsidRDefault="00707A5A" w:rsidP="00707A5A">
      <w:r>
        <w:rPr>
          <w:rFonts w:hint="eastAsia"/>
        </w:rPr>
        <w:t xml:space="preserve">　　　‐サーバ</w:t>
      </w:r>
    </w:p>
    <w:p w14:paraId="7E8FFC6B" w14:textId="476AC885" w:rsidR="00334966" w:rsidRDefault="00334966" w:rsidP="00707A5A">
      <w:r>
        <w:rPr>
          <w:rFonts w:hint="eastAsia"/>
        </w:rPr>
        <w:t xml:space="preserve">　　　　最上位層のWebサーバアプリが今回の開発対象となる。なお、サーバアプリはデータベースを</w:t>
      </w:r>
    </w:p>
    <w:p w14:paraId="5FE98E38" w14:textId="52385079" w:rsidR="00334966" w:rsidRPr="00707A5A" w:rsidRDefault="00334966" w:rsidP="00334966">
      <w:pPr>
        <w:ind w:firstLineChars="400" w:firstLine="840"/>
      </w:pPr>
      <w:r>
        <w:rPr>
          <w:rFonts w:hint="eastAsia"/>
        </w:rPr>
        <w:t>扱う機能をもつ。</w:t>
      </w:r>
    </w:p>
    <w:p w14:paraId="2DFC3716" w14:textId="0224EECE" w:rsidR="00AF7607" w:rsidRDefault="00334966" w:rsidP="00334966">
      <w:pPr>
        <w:jc w:val="center"/>
      </w:pPr>
      <w:r w:rsidRPr="00334966">
        <w:rPr>
          <w:noProof/>
        </w:rPr>
        <w:drawing>
          <wp:inline distT="0" distB="0" distL="0" distR="0" wp14:anchorId="59C4C83E" wp14:editId="29360130">
            <wp:extent cx="2066925" cy="984638"/>
            <wp:effectExtent l="0" t="0" r="0" b="6350"/>
            <wp:docPr id="76642532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548" cy="99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9411" w14:textId="77777777" w:rsidR="00707A5A" w:rsidRDefault="00707A5A" w:rsidP="00AF7607"/>
    <w:p w14:paraId="112D0D33" w14:textId="27AA6A23" w:rsidR="00334966" w:rsidRDefault="00334966" w:rsidP="00334966">
      <w:r>
        <w:rPr>
          <w:rFonts w:hint="eastAsia"/>
        </w:rPr>
        <w:t xml:space="preserve">　　　‐オペレータ端末</w:t>
      </w:r>
    </w:p>
    <w:p w14:paraId="68B58251" w14:textId="57D69F51" w:rsidR="00334966" w:rsidRPr="00707A5A" w:rsidRDefault="00334966" w:rsidP="00334966">
      <w:r>
        <w:rPr>
          <w:rFonts w:hint="eastAsia"/>
        </w:rPr>
        <w:t xml:space="preserve">　　　　最上位層のWebクライアントアプリが今回の開発対象となる。</w:t>
      </w:r>
    </w:p>
    <w:p w14:paraId="4ECA68C9" w14:textId="1455F38A" w:rsidR="00707A5A" w:rsidRDefault="00334966" w:rsidP="00334966">
      <w:pPr>
        <w:jc w:val="center"/>
      </w:pPr>
      <w:r w:rsidRPr="00334966">
        <w:rPr>
          <w:noProof/>
        </w:rPr>
        <w:drawing>
          <wp:inline distT="0" distB="0" distL="0" distR="0" wp14:anchorId="56CA91FB" wp14:editId="0DD42EA7">
            <wp:extent cx="2047875" cy="991688"/>
            <wp:effectExtent l="0" t="0" r="0" b="0"/>
            <wp:docPr id="492411670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917" cy="100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36A8" w14:textId="77777777" w:rsidR="00707A5A" w:rsidRDefault="00707A5A" w:rsidP="00AF7607"/>
    <w:p w14:paraId="486F9CC4" w14:textId="02850808" w:rsidR="00334966" w:rsidRDefault="00334966" w:rsidP="00334966">
      <w:r>
        <w:rPr>
          <w:rFonts w:hint="eastAsia"/>
        </w:rPr>
        <w:t xml:space="preserve">　　　‐タクシー端末</w:t>
      </w:r>
    </w:p>
    <w:p w14:paraId="7CDDD441" w14:textId="696A95D4" w:rsidR="00334966" w:rsidRPr="00707A5A" w:rsidRDefault="00334966" w:rsidP="00334966">
      <w:r>
        <w:rPr>
          <w:rFonts w:hint="eastAsia"/>
        </w:rPr>
        <w:t xml:space="preserve">　　　　最上位層のWebクライアントアプリが今回の開発対象となる。</w:t>
      </w:r>
    </w:p>
    <w:p w14:paraId="611EAA38" w14:textId="56D33933" w:rsidR="00707A5A" w:rsidRDefault="00334966" w:rsidP="00334966">
      <w:pPr>
        <w:jc w:val="center"/>
      </w:pPr>
      <w:r w:rsidRPr="00334966">
        <w:rPr>
          <w:noProof/>
        </w:rPr>
        <w:drawing>
          <wp:inline distT="0" distB="0" distL="0" distR="0" wp14:anchorId="5A230556" wp14:editId="07906979">
            <wp:extent cx="2076450" cy="1005525"/>
            <wp:effectExtent l="0" t="0" r="0" b="4445"/>
            <wp:docPr id="88223311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314" cy="101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57415" w14:textId="77777777" w:rsidR="00707A5A" w:rsidRPr="00AF7607" w:rsidRDefault="00707A5A" w:rsidP="00AF7607"/>
    <w:p w14:paraId="2E5E8EF5" w14:textId="77777777" w:rsidR="00E447E2" w:rsidRDefault="00E447E2" w:rsidP="00E447E2">
      <w:pPr>
        <w:widowControl/>
        <w:jc w:val="left"/>
      </w:pPr>
      <w:r>
        <w:br w:type="page"/>
      </w:r>
    </w:p>
    <w:p w14:paraId="6A1F0706" w14:textId="0A66A8B8" w:rsidR="00A723D2" w:rsidRPr="00A5442A" w:rsidRDefault="00404CEF" w:rsidP="00A723D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2" w:name="_Toc164160408"/>
      <w:r>
        <w:rPr>
          <w:rFonts w:hint="eastAsia"/>
          <w:sz w:val="21"/>
          <w:szCs w:val="21"/>
        </w:rPr>
        <w:lastRenderedPageBreak/>
        <w:t>ソフトウェア構成</w:t>
      </w:r>
      <w:bookmarkEnd w:id="2"/>
    </w:p>
    <w:p w14:paraId="435D5AE7" w14:textId="77777777" w:rsidR="00A723D2" w:rsidRDefault="00A723D2" w:rsidP="00A723D2">
      <w:pPr>
        <w:pStyle w:val="a8"/>
        <w:ind w:leftChars="0" w:left="360"/>
      </w:pPr>
      <w:r>
        <w:rPr>
          <w:rFonts w:hint="eastAsia"/>
        </w:rPr>
        <w:t>＜記載例＞</w:t>
      </w:r>
    </w:p>
    <w:p w14:paraId="6F753512" w14:textId="44188A01" w:rsidR="00A723D2" w:rsidRDefault="00404CEF" w:rsidP="00A723D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ソフトウェア全体構成</w:t>
      </w:r>
    </w:p>
    <w:p w14:paraId="1D044C2E" w14:textId="44A042AA" w:rsidR="00EB0712" w:rsidRDefault="00EB0712" w:rsidP="00EB0712">
      <w:r>
        <w:rPr>
          <w:rFonts w:hint="eastAsia"/>
        </w:rPr>
        <w:t xml:space="preserve">　　　ソフトウェア全体構成を、下図のように細分化する。一番右にあるのは、機能ユニットである。</w:t>
      </w:r>
    </w:p>
    <w:p w14:paraId="30B48559" w14:textId="51AF8CAC" w:rsidR="00EB0712" w:rsidRDefault="00EB0712" w:rsidP="00EB0712">
      <w:pPr>
        <w:jc w:val="center"/>
      </w:pPr>
      <w:r w:rsidRPr="00EB0712">
        <w:rPr>
          <w:rFonts w:hint="eastAsia"/>
          <w:noProof/>
        </w:rPr>
        <w:drawing>
          <wp:inline distT="0" distB="0" distL="0" distR="0" wp14:anchorId="70459D91" wp14:editId="760C51EB">
            <wp:extent cx="4762500" cy="2568895"/>
            <wp:effectExtent l="0" t="0" r="0" b="3175"/>
            <wp:docPr id="474494722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22" cy="25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7D3A" w14:textId="77777777" w:rsidR="00EB0712" w:rsidRDefault="00EB0712" w:rsidP="00EB0712"/>
    <w:p w14:paraId="626ECC77" w14:textId="3EC678C6" w:rsidR="00EB0712" w:rsidRDefault="00EB0712" w:rsidP="00EB0712">
      <w:r>
        <w:rPr>
          <w:rFonts w:hint="eastAsia"/>
        </w:rPr>
        <w:t xml:space="preserve">　　　</w:t>
      </w:r>
    </w:p>
    <w:p w14:paraId="14BD4396" w14:textId="05A954AD" w:rsidR="00EB0712" w:rsidRDefault="00EB0712" w:rsidP="00EB071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各機能ユニットの説明</w:t>
      </w:r>
    </w:p>
    <w:p w14:paraId="255BEDF6" w14:textId="77777777" w:rsidR="00776BED" w:rsidRDefault="00776BED" w:rsidP="00776BED">
      <w:pPr>
        <w:ind w:left="567"/>
      </w:pPr>
      <w:r>
        <w:rPr>
          <w:rFonts w:hint="eastAsia"/>
        </w:rPr>
        <w:t>予約情報管理機能は、サーバの機能要件[サ-Req01]と[サ-Req06]を実現する。</w:t>
      </w:r>
    </w:p>
    <w:p w14:paraId="52C4AC17" w14:textId="77777777" w:rsidR="00776BED" w:rsidRDefault="00776BED" w:rsidP="00776BED">
      <w:pPr>
        <w:ind w:left="567"/>
      </w:pPr>
      <w:r>
        <w:rPr>
          <w:rFonts w:hint="eastAsia"/>
        </w:rPr>
        <w:t>最優先タクシー選択機能は、サーバの機能要件[サ-Req05]と[サ-Req02]、およびオペレータ端末の機能要件[オ-Req0x]を実現する。</w:t>
      </w:r>
    </w:p>
    <w:p w14:paraId="5E0AD142" w14:textId="77777777" w:rsidR="00776BED" w:rsidRDefault="00776BED" w:rsidP="00776BED">
      <w:pPr>
        <w:ind w:left="567"/>
      </w:pPr>
      <w:r>
        <w:rPr>
          <w:rFonts w:hint="eastAsia"/>
        </w:rPr>
        <w:t>呼出機能は、オペレータ端末の機能要件[オ-Req0x]とタクシー端末の機能要件[タ-Req0x]を実現する。</w:t>
      </w:r>
    </w:p>
    <w:p w14:paraId="600AC830" w14:textId="77777777" w:rsidR="00776BED" w:rsidRDefault="00776BED" w:rsidP="00776BED">
      <w:pPr>
        <w:ind w:left="567"/>
      </w:pPr>
      <w:r>
        <w:rPr>
          <w:rFonts w:hint="eastAsia"/>
        </w:rPr>
        <w:t>受託問合せ機能は、オペレータ端末の機能要件[オ-Req0x]およびタクシー端末の機能要件[タ-Req0x]を実現する。</w:t>
      </w:r>
    </w:p>
    <w:p w14:paraId="18AEB2E8" w14:textId="77777777" w:rsidR="00776BED" w:rsidRDefault="00776BED" w:rsidP="00776BED">
      <w:pPr>
        <w:ind w:left="567"/>
      </w:pPr>
      <w:r>
        <w:rPr>
          <w:rFonts w:hint="eastAsia"/>
        </w:rPr>
        <w:t>位置登録機能は、タクシー端末の機能要件[タ-Req0x]およびサーバの機能要件[サ-Req03]と[サ-Req04]を実現する。</w:t>
      </w:r>
    </w:p>
    <w:p w14:paraId="01121D1E" w14:textId="77777777" w:rsidR="00776BED" w:rsidRPr="0097450B" w:rsidRDefault="00776BED" w:rsidP="00776BED">
      <w:pPr>
        <w:ind w:left="567"/>
      </w:pPr>
      <w:r>
        <w:rPr>
          <w:rFonts w:hint="eastAsia"/>
        </w:rPr>
        <w:t>集金機能は、タクシー端末の機能要件[タ-Req0x]を実現する。</w:t>
      </w:r>
    </w:p>
    <w:p w14:paraId="2EF3A92B" w14:textId="77777777" w:rsidR="00776BED" w:rsidRDefault="00776BED" w:rsidP="00776BED"/>
    <w:p w14:paraId="54ADA2F9" w14:textId="77777777" w:rsidR="00776BED" w:rsidRDefault="00776BED" w:rsidP="00776BED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処理シーケンス</w:t>
      </w:r>
    </w:p>
    <w:p w14:paraId="24521352" w14:textId="77777777" w:rsidR="00776BED" w:rsidRDefault="00776BED" w:rsidP="00776BED">
      <w:pPr>
        <w:ind w:left="567"/>
      </w:pPr>
      <w:r>
        <w:rPr>
          <w:rFonts w:hint="eastAsia"/>
        </w:rPr>
        <w:t>処理シーケンスは、下図に示す。</w:t>
      </w:r>
    </w:p>
    <w:p w14:paraId="7BBBFF50" w14:textId="77777777" w:rsidR="00776BED" w:rsidRDefault="00776BED" w:rsidP="00776BED">
      <w:pPr>
        <w:ind w:left="567"/>
      </w:pPr>
      <w:r>
        <w:rPr>
          <w:rFonts w:hint="eastAsia"/>
        </w:rPr>
        <w:t>呼出登録は、オペレータ端末の呼出画面でお客様の名前、電話番号、現在地/出発地、目的地を入力し、確定ボタンを押す。</w:t>
      </w:r>
    </w:p>
    <w:p w14:paraId="763E87AF" w14:textId="77777777" w:rsidR="00776BED" w:rsidRDefault="00776BED" w:rsidP="00776BED">
      <w:pPr>
        <w:ind w:left="567"/>
      </w:pPr>
      <w:r>
        <w:rPr>
          <w:rFonts w:hint="eastAsia"/>
        </w:rPr>
        <w:t>オペレータ端末からサーバ（のディスパッチャ）にお客様の現在地/出発地、目的地を送信し、最優先タクシーの選択を行う。</w:t>
      </w:r>
    </w:p>
    <w:p w14:paraId="57E84CDE" w14:textId="77777777" w:rsidR="00776BED" w:rsidRDefault="00776BED" w:rsidP="00776BED">
      <w:pPr>
        <w:ind w:left="567"/>
      </w:pPr>
      <w:r>
        <w:rPr>
          <w:rFonts w:hint="eastAsia"/>
        </w:rPr>
        <w:t>オペレータ端末から最優先タクシーにお客様の名前、現在地/出発地を送信し、受託問い合わせを行う。</w:t>
      </w:r>
    </w:p>
    <w:p w14:paraId="733838EA" w14:textId="7DC1FB9B" w:rsidR="00776BED" w:rsidRDefault="00776BED" w:rsidP="00776BED">
      <w:pPr>
        <w:ind w:left="567"/>
      </w:pPr>
      <w:r>
        <w:rPr>
          <w:rFonts w:hint="eastAsia"/>
        </w:rPr>
        <w:lastRenderedPageBreak/>
        <w:t>。。。。。。</w:t>
      </w:r>
    </w:p>
    <w:p w14:paraId="790EAA3D" w14:textId="5A2856AD" w:rsidR="00776BED" w:rsidRDefault="00776BED" w:rsidP="00776BED">
      <w:pPr>
        <w:ind w:left="567"/>
        <w:jc w:val="center"/>
      </w:pPr>
      <w:r w:rsidRPr="00776BED">
        <w:rPr>
          <w:noProof/>
        </w:rPr>
        <w:drawing>
          <wp:inline distT="0" distB="0" distL="0" distR="0" wp14:anchorId="37402593" wp14:editId="01920722">
            <wp:extent cx="5324475" cy="2257425"/>
            <wp:effectExtent l="0" t="0" r="9525" b="9525"/>
            <wp:docPr id="80846878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00C9" w14:textId="77777777" w:rsidR="00776BED" w:rsidRDefault="00776BED" w:rsidP="00776BED">
      <w:pPr>
        <w:ind w:left="567"/>
      </w:pPr>
    </w:p>
    <w:p w14:paraId="59EF6E98" w14:textId="08DBBAAD" w:rsidR="00A723D2" w:rsidRDefault="00A723D2">
      <w:pPr>
        <w:widowControl/>
        <w:jc w:val="left"/>
      </w:pPr>
      <w:r>
        <w:br w:type="page"/>
      </w:r>
    </w:p>
    <w:p w14:paraId="792D3711" w14:textId="68A77A9C" w:rsidR="00A723D2" w:rsidRDefault="00D15B43" w:rsidP="00A723D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3" w:name="_Toc164160409"/>
      <w:r>
        <w:rPr>
          <w:rFonts w:hint="eastAsia"/>
          <w:sz w:val="21"/>
          <w:szCs w:val="21"/>
        </w:rPr>
        <w:lastRenderedPageBreak/>
        <w:t>制御方式</w:t>
      </w:r>
      <w:bookmarkEnd w:id="3"/>
    </w:p>
    <w:p w14:paraId="24C43807" w14:textId="48075A77" w:rsidR="00AA30E4" w:rsidRDefault="00AA30E4" w:rsidP="00AA30E4">
      <w:pPr>
        <w:pStyle w:val="2"/>
        <w:numPr>
          <w:ilvl w:val="1"/>
          <w:numId w:val="9"/>
        </w:numPr>
      </w:pPr>
      <w:bookmarkStart w:id="4" w:name="_Toc164160410"/>
      <w:r>
        <w:rPr>
          <w:rFonts w:hint="eastAsia"/>
        </w:rPr>
        <w:t>ソフトウェア制御方式</w:t>
      </w:r>
      <w:bookmarkEnd w:id="4"/>
    </w:p>
    <w:p w14:paraId="56A68CB2" w14:textId="77777777" w:rsidR="00A723D2" w:rsidRDefault="00A723D2" w:rsidP="00A723D2">
      <w:pPr>
        <w:pStyle w:val="a8"/>
        <w:ind w:leftChars="0" w:left="360"/>
      </w:pPr>
      <w:r>
        <w:rPr>
          <w:rFonts w:hint="eastAsia"/>
        </w:rPr>
        <w:t>＜記載例＞</w:t>
      </w:r>
    </w:p>
    <w:p w14:paraId="33DEE7DE" w14:textId="77777777" w:rsidR="00776BED" w:rsidRDefault="00776BED" w:rsidP="00776BED">
      <w:pPr>
        <w:pStyle w:val="a8"/>
        <w:numPr>
          <w:ilvl w:val="0"/>
          <w:numId w:val="12"/>
        </w:numPr>
        <w:ind w:leftChars="0" w:left="567" w:hanging="141"/>
      </w:pPr>
      <w:r>
        <w:rPr>
          <w:rFonts w:hint="eastAsia"/>
        </w:rPr>
        <w:t>サーバのソフトウェアは、電源offやメンテナンス時間以外常に運用している。</w:t>
      </w:r>
    </w:p>
    <w:p w14:paraId="63A4809B" w14:textId="0785D23B" w:rsidR="00776BED" w:rsidRDefault="00776BED" w:rsidP="00776BED">
      <w:pPr>
        <w:pStyle w:val="a8"/>
        <w:ind w:leftChars="0" w:left="567"/>
      </w:pPr>
      <w:r>
        <w:rPr>
          <w:rFonts w:hint="eastAsia"/>
        </w:rPr>
        <w:t>オペレータ端末のソフトウェアは、電源onすると、自動的にサーバと接続する。また、ログイン画面でオペレータのIDとパスワードを入力してログインする。予約のメイン画面が表示される。タクシー端末のソフトウェアは、タクシーのエンジンをスタートした後、電源onされると、自動的に起動する。</w:t>
      </w:r>
    </w:p>
    <w:p w14:paraId="5B44F1E5" w14:textId="77777777" w:rsidR="00776BED" w:rsidRDefault="00776BED" w:rsidP="00776BED">
      <w:pPr>
        <w:pStyle w:val="a8"/>
        <w:numPr>
          <w:ilvl w:val="0"/>
          <w:numId w:val="12"/>
        </w:numPr>
        <w:ind w:leftChars="0" w:left="567" w:hanging="141"/>
      </w:pPr>
      <w:r>
        <w:rPr>
          <w:rFonts w:hint="eastAsia"/>
        </w:rPr>
        <w:t>サーバのソフトウェアは、故障に備えて、予約管理情報のバックアップを取る。また、個人情報を暗号化して保存する。また、一定時間（3か月）後には廃棄する。</w:t>
      </w:r>
    </w:p>
    <w:p w14:paraId="046E0662" w14:textId="77777777" w:rsidR="00776BED" w:rsidRDefault="00776BED" w:rsidP="00776BED">
      <w:pPr>
        <w:pStyle w:val="a8"/>
        <w:numPr>
          <w:ilvl w:val="0"/>
          <w:numId w:val="12"/>
        </w:numPr>
        <w:ind w:leftChars="0" w:left="567" w:hanging="141"/>
      </w:pPr>
      <w:r>
        <w:rPr>
          <w:rFonts w:hint="eastAsia"/>
        </w:rPr>
        <w:t>障害調査（ログ）データを各機器内に保存し、デバッグモードと管理者権限で取得可能とする。</w:t>
      </w:r>
    </w:p>
    <w:p w14:paraId="7EC7358F" w14:textId="77777777" w:rsidR="00776BED" w:rsidRDefault="00776BED" w:rsidP="00776BED">
      <w:pPr>
        <w:pStyle w:val="a8"/>
        <w:ind w:leftChars="0" w:left="567"/>
      </w:pPr>
    </w:p>
    <w:p w14:paraId="533D00D7" w14:textId="77777777" w:rsidR="003D5C95" w:rsidRDefault="00AA30E4" w:rsidP="003D5C95">
      <w:pPr>
        <w:pStyle w:val="2"/>
        <w:numPr>
          <w:ilvl w:val="1"/>
          <w:numId w:val="9"/>
        </w:numPr>
      </w:pPr>
      <w:bookmarkStart w:id="5" w:name="_Toc164160411"/>
      <w:r>
        <w:rPr>
          <w:rFonts w:hint="eastAsia"/>
        </w:rPr>
        <w:t>性能見積</w:t>
      </w:r>
      <w:bookmarkEnd w:id="5"/>
    </w:p>
    <w:p w14:paraId="3934AEAA" w14:textId="665620EE" w:rsidR="00AA30E4" w:rsidRDefault="00AA30E4" w:rsidP="003D5C95">
      <w:pPr>
        <w:pStyle w:val="a8"/>
        <w:ind w:leftChars="0" w:left="360"/>
      </w:pPr>
      <w:r>
        <w:rPr>
          <w:rFonts w:hint="eastAsia"/>
        </w:rPr>
        <w:t>＜記載例＞</w:t>
      </w:r>
    </w:p>
    <w:p w14:paraId="04EF9F25" w14:textId="77777777" w:rsidR="00776BED" w:rsidRDefault="00776BED" w:rsidP="00776BED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オペレータ端末とサーバ間のラウンドトリップ時間を0.5秒以下、オペレータ端末とタクシー端末間のラウンドトリップ時間およびサーバとタクシー端末間のラウンドトリップ時間を１秒以下で実現可能とする。</w:t>
      </w:r>
    </w:p>
    <w:p w14:paraId="77B90FB3" w14:textId="77777777" w:rsidR="00776BED" w:rsidRDefault="00776BED" w:rsidP="00776BED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サーバは、3か月分の予約管理情報を保存できるように、ハードデスクの領域を確保しデータベースを構築する。</w:t>
      </w:r>
    </w:p>
    <w:p w14:paraId="4C739303" w14:textId="78A7570C" w:rsidR="00A723D2" w:rsidRPr="00776BED" w:rsidRDefault="00A723D2" w:rsidP="00A723D2">
      <w:pPr>
        <w:ind w:left="360"/>
      </w:pPr>
    </w:p>
    <w:p w14:paraId="46C35CFF" w14:textId="1A0E3AAE" w:rsidR="00A723D2" w:rsidRDefault="00A723D2">
      <w:pPr>
        <w:widowControl/>
        <w:jc w:val="left"/>
      </w:pPr>
      <w:r>
        <w:br w:type="page"/>
      </w:r>
    </w:p>
    <w:p w14:paraId="3A6B0BE1" w14:textId="18550654" w:rsidR="00A723D2" w:rsidRPr="00A5442A" w:rsidRDefault="00F26183" w:rsidP="00A723D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6" w:name="_Toc164160412"/>
      <w:r>
        <w:rPr>
          <w:rFonts w:hint="eastAsia"/>
          <w:sz w:val="21"/>
          <w:szCs w:val="21"/>
        </w:rPr>
        <w:lastRenderedPageBreak/>
        <w:t>機能</w:t>
      </w:r>
      <w:r w:rsidR="00AA30E4">
        <w:rPr>
          <w:rFonts w:hint="eastAsia"/>
          <w:sz w:val="21"/>
          <w:szCs w:val="21"/>
        </w:rPr>
        <w:t>ユニット</w:t>
      </w:r>
      <w:r>
        <w:rPr>
          <w:rFonts w:hint="eastAsia"/>
          <w:sz w:val="21"/>
          <w:szCs w:val="21"/>
        </w:rPr>
        <w:t>詳細</w:t>
      </w:r>
      <w:bookmarkEnd w:id="6"/>
    </w:p>
    <w:p w14:paraId="37B39AFE" w14:textId="77777777" w:rsidR="00A723D2" w:rsidRDefault="00A723D2" w:rsidP="00A723D2">
      <w:pPr>
        <w:pStyle w:val="a8"/>
        <w:ind w:leftChars="0" w:left="360"/>
      </w:pPr>
      <w:r>
        <w:rPr>
          <w:rFonts w:hint="eastAsia"/>
        </w:rPr>
        <w:t>＜記載例＞</w:t>
      </w:r>
    </w:p>
    <w:p w14:paraId="79B050D7" w14:textId="77777777" w:rsidR="00776BED" w:rsidRDefault="00776BED" w:rsidP="00776BED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予約情報管理機能の詳細</w:t>
      </w:r>
    </w:p>
    <w:p w14:paraId="7C1A44EF" w14:textId="77777777" w:rsidR="00776BED" w:rsidRDefault="00776BED" w:rsidP="00776BED">
      <w:pPr>
        <w:pStyle w:val="a8"/>
        <w:ind w:leftChars="0" w:left="567"/>
      </w:pPr>
      <w:r>
        <w:rPr>
          <w:rFonts w:hint="eastAsia"/>
        </w:rPr>
        <w:t>データベーステーブルの構造を事前に定義する。フィールド構成を以下とする。</w:t>
      </w:r>
    </w:p>
    <w:p w14:paraId="16D37658" w14:textId="77777777" w:rsidR="00776BED" w:rsidRDefault="00776BED" w:rsidP="00776BED">
      <w:pPr>
        <w:pStyle w:val="a8"/>
        <w:numPr>
          <w:ilvl w:val="0"/>
          <w:numId w:val="13"/>
        </w:numPr>
        <w:ind w:leftChars="0"/>
      </w:pPr>
      <w:r>
        <w:rPr>
          <w:rFonts w:hint="eastAsia"/>
        </w:rPr>
        <w:t>予約受付番号、②予約日付と時間、③お客様の名前、④お客様の電話番号、⑤出発地、⑥目的地、⑦配車されたタクシーの番号、⑧タクシードライバの名前、⑨備考（自由記述）</w:t>
      </w:r>
    </w:p>
    <w:p w14:paraId="496FC8A3" w14:textId="77777777" w:rsidR="00776BED" w:rsidRDefault="00776BED" w:rsidP="00776BED">
      <w:pPr>
        <w:ind w:left="567"/>
      </w:pPr>
      <w:r>
        <w:rPr>
          <w:rFonts w:hint="eastAsia"/>
        </w:rPr>
        <w:t>予約に対応して配車が完了すると、１つのレコードの情報を追加する。</w:t>
      </w:r>
    </w:p>
    <w:p w14:paraId="6070F7AB" w14:textId="77777777" w:rsidR="00776BED" w:rsidRDefault="00776BED" w:rsidP="00776BED">
      <w:pPr>
        <w:ind w:left="567"/>
      </w:pPr>
      <w:r>
        <w:rPr>
          <w:rFonts w:hint="eastAsia"/>
        </w:rPr>
        <w:t>一日１回バックアップを取る。</w:t>
      </w:r>
    </w:p>
    <w:p w14:paraId="68DA4EE2" w14:textId="77777777" w:rsidR="00776BED" w:rsidRDefault="00776BED" w:rsidP="00776BED">
      <w:pPr>
        <w:ind w:left="567"/>
      </w:pPr>
      <w:r>
        <w:rPr>
          <w:rFonts w:hint="eastAsia"/>
        </w:rPr>
        <w:t>旧くなった情報（３か月以上のレコード）を削除する。</w:t>
      </w:r>
    </w:p>
    <w:p w14:paraId="1A11264B" w14:textId="77777777" w:rsidR="00776BED" w:rsidRPr="00EC354A" w:rsidRDefault="00776BED" w:rsidP="00776BED"/>
    <w:p w14:paraId="1EF6DE32" w14:textId="77777777" w:rsidR="00776BED" w:rsidRDefault="00776BED" w:rsidP="00776BED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最優先タクシー選択機能の詳細</w:t>
      </w:r>
    </w:p>
    <w:p w14:paraId="7FB6DA8F" w14:textId="77777777" w:rsidR="00776BED" w:rsidRDefault="00776BED" w:rsidP="00776BED">
      <w:pPr>
        <w:pStyle w:val="a8"/>
        <w:ind w:leftChars="0" w:left="567"/>
      </w:pPr>
      <w:r>
        <w:rPr>
          <w:rFonts w:hint="eastAsia"/>
        </w:rPr>
        <w:t>。。。。。。</w:t>
      </w:r>
    </w:p>
    <w:p w14:paraId="67C1BE42" w14:textId="31AA3337" w:rsidR="00B2794C" w:rsidRDefault="00B2794C" w:rsidP="00B2794C"/>
    <w:p w14:paraId="697B9287" w14:textId="603E8B96" w:rsidR="00B2794C" w:rsidRDefault="00B2794C">
      <w:pPr>
        <w:widowControl/>
        <w:jc w:val="left"/>
      </w:pPr>
      <w:r>
        <w:br w:type="page"/>
      </w:r>
    </w:p>
    <w:p w14:paraId="36187F0E" w14:textId="643A3F1E" w:rsidR="00B2794C" w:rsidRPr="00A5442A" w:rsidRDefault="00B82F66" w:rsidP="00B2794C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7" w:name="_Toc164160413"/>
      <w:r>
        <w:rPr>
          <w:rFonts w:hint="eastAsia"/>
          <w:sz w:val="21"/>
          <w:szCs w:val="21"/>
        </w:rPr>
        <w:lastRenderedPageBreak/>
        <w:t>システムで扱うデータ</w:t>
      </w:r>
      <w:bookmarkEnd w:id="7"/>
    </w:p>
    <w:p w14:paraId="64CF07FD" w14:textId="77777777" w:rsidR="00B2794C" w:rsidRDefault="00B2794C" w:rsidP="00B2794C">
      <w:pPr>
        <w:pStyle w:val="a8"/>
        <w:ind w:leftChars="0" w:left="360"/>
      </w:pPr>
      <w:r>
        <w:rPr>
          <w:rFonts w:hint="eastAsia"/>
        </w:rPr>
        <w:t>＜記載例＞</w:t>
      </w:r>
    </w:p>
    <w:p w14:paraId="7171DDC0" w14:textId="77777777" w:rsidR="00776BED" w:rsidRPr="005C50A5" w:rsidRDefault="00776BED" w:rsidP="00776BED">
      <w:pPr>
        <w:pStyle w:val="a8"/>
        <w:numPr>
          <w:ilvl w:val="0"/>
          <w:numId w:val="6"/>
        </w:numPr>
        <w:ind w:leftChars="0" w:left="567" w:hanging="207"/>
        <w:rPr>
          <w:szCs w:val="21"/>
        </w:rPr>
      </w:pPr>
      <w:r>
        <w:rPr>
          <w:rFonts w:hint="eastAsia"/>
        </w:rPr>
        <w:t>同時に複数の予約に対して同じ最優先タクシーを選択しないように、排他処理を行う。</w:t>
      </w:r>
    </w:p>
    <w:p w14:paraId="38550297" w14:textId="77777777" w:rsidR="00776BED" w:rsidRPr="005C50A5" w:rsidRDefault="00776BED" w:rsidP="00776BED">
      <w:pPr>
        <w:pStyle w:val="a8"/>
        <w:numPr>
          <w:ilvl w:val="0"/>
          <w:numId w:val="6"/>
        </w:numPr>
        <w:ind w:leftChars="0" w:left="567" w:hanging="207"/>
        <w:rPr>
          <w:szCs w:val="21"/>
        </w:rPr>
      </w:pPr>
      <w:r>
        <w:rPr>
          <w:rFonts w:hint="eastAsia"/>
        </w:rPr>
        <w:t>。。。。。。</w:t>
      </w:r>
    </w:p>
    <w:p w14:paraId="05958CAC" w14:textId="77777777" w:rsidR="00767F58" w:rsidRPr="00767F58" w:rsidRDefault="00767F58" w:rsidP="00767F58">
      <w:pPr>
        <w:ind w:left="360"/>
        <w:rPr>
          <w:szCs w:val="21"/>
        </w:rPr>
      </w:pPr>
    </w:p>
    <w:p w14:paraId="33BB4EFB" w14:textId="219F8988" w:rsidR="00B82F66" w:rsidRDefault="00B82F66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47B76090" w14:textId="77777777" w:rsidR="00B82F66" w:rsidRPr="00A5442A" w:rsidRDefault="00B82F66" w:rsidP="00B82F66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8" w:name="_Toc164160414"/>
      <w:r>
        <w:rPr>
          <w:rFonts w:hint="eastAsia"/>
          <w:sz w:val="21"/>
          <w:szCs w:val="21"/>
        </w:rPr>
        <w:lastRenderedPageBreak/>
        <w:t>その他</w:t>
      </w:r>
      <w:bookmarkEnd w:id="8"/>
    </w:p>
    <w:p w14:paraId="51569CB9" w14:textId="1357DD35" w:rsidR="00B82F66" w:rsidRDefault="00B82F66" w:rsidP="00B82F66">
      <w:pPr>
        <w:pStyle w:val="2"/>
        <w:numPr>
          <w:ilvl w:val="1"/>
          <w:numId w:val="10"/>
        </w:numPr>
      </w:pPr>
      <w:bookmarkStart w:id="9" w:name="_Toc164160415"/>
      <w:r>
        <w:rPr>
          <w:rFonts w:hint="eastAsia"/>
        </w:rPr>
        <w:t>エラー/異常情報一覧</w:t>
      </w:r>
      <w:bookmarkEnd w:id="9"/>
    </w:p>
    <w:p w14:paraId="02C75108" w14:textId="77777777" w:rsidR="00B82F66" w:rsidRDefault="00B82F66" w:rsidP="00B82F66">
      <w:pPr>
        <w:pStyle w:val="a8"/>
        <w:ind w:leftChars="0" w:left="360"/>
      </w:pPr>
      <w:r>
        <w:rPr>
          <w:rFonts w:hint="eastAsia"/>
        </w:rPr>
        <w:t>＜記載例＞</w:t>
      </w:r>
    </w:p>
    <w:p w14:paraId="117902D0" w14:textId="269DBF4F" w:rsidR="00776BED" w:rsidRDefault="00D37044" w:rsidP="00776BED">
      <w:pPr>
        <w:pStyle w:val="a8"/>
        <w:numPr>
          <w:ilvl w:val="0"/>
          <w:numId w:val="12"/>
        </w:numPr>
        <w:ind w:leftChars="0" w:left="567" w:hanging="141"/>
      </w:pPr>
      <w:r w:rsidRPr="00776BED">
        <w:rPr>
          <w:rFonts w:hint="eastAsia"/>
          <w:szCs w:val="21"/>
        </w:rPr>
        <w:t>異常No.01</w:t>
      </w:r>
      <w:r>
        <w:rPr>
          <w:rFonts w:hint="eastAsia"/>
          <w:szCs w:val="21"/>
        </w:rPr>
        <w:t>：</w:t>
      </w:r>
      <w:r w:rsidR="00776BED" w:rsidRPr="00776BED">
        <w:rPr>
          <w:rFonts w:hint="eastAsia"/>
          <w:szCs w:val="21"/>
        </w:rPr>
        <w:t>最優先タクシーが選択できない場合、「呼出」の画面に「現在、配車できるタクシーは存在しない。」を表示する。</w:t>
      </w:r>
    </w:p>
    <w:p w14:paraId="6A58B5BB" w14:textId="226EB617" w:rsidR="00776BED" w:rsidRDefault="00D37044" w:rsidP="00776BED">
      <w:pPr>
        <w:pStyle w:val="a8"/>
        <w:numPr>
          <w:ilvl w:val="0"/>
          <w:numId w:val="12"/>
        </w:numPr>
        <w:ind w:leftChars="0" w:left="567" w:hanging="141"/>
      </w:pPr>
      <w:r w:rsidRPr="00776BED">
        <w:rPr>
          <w:rFonts w:hint="eastAsia"/>
          <w:szCs w:val="21"/>
        </w:rPr>
        <w:t>エラーNo.01</w:t>
      </w:r>
      <w:r>
        <w:rPr>
          <w:rFonts w:hint="eastAsia"/>
          <w:szCs w:val="21"/>
        </w:rPr>
        <w:t>：</w:t>
      </w:r>
      <w:r w:rsidR="00776BED" w:rsidRPr="00776BED">
        <w:rPr>
          <w:rFonts w:hint="eastAsia"/>
          <w:szCs w:val="21"/>
        </w:rPr>
        <w:t>通信障害が発生する場合、「呼出」の画面に「現在、システムが使えない。」を表示する。</w:t>
      </w:r>
    </w:p>
    <w:p w14:paraId="6585EAE6" w14:textId="77777777" w:rsidR="00776BED" w:rsidRDefault="00776BED" w:rsidP="00776BED">
      <w:pPr>
        <w:pStyle w:val="a8"/>
        <w:numPr>
          <w:ilvl w:val="0"/>
          <w:numId w:val="12"/>
        </w:numPr>
        <w:ind w:leftChars="0" w:left="567" w:hanging="141"/>
      </w:pPr>
      <w:r w:rsidRPr="00776BED">
        <w:rPr>
          <w:rFonts w:hint="eastAsia"/>
          <w:szCs w:val="21"/>
        </w:rPr>
        <w:t>。。。。。。</w:t>
      </w:r>
    </w:p>
    <w:p w14:paraId="5A764AFA" w14:textId="77777777" w:rsidR="003D5C95" w:rsidRDefault="00B82F66" w:rsidP="003D5C95">
      <w:pPr>
        <w:pStyle w:val="2"/>
        <w:numPr>
          <w:ilvl w:val="1"/>
          <w:numId w:val="10"/>
        </w:numPr>
      </w:pPr>
      <w:bookmarkStart w:id="10" w:name="_Toc164160416"/>
      <w:r>
        <w:rPr>
          <w:rFonts w:hint="eastAsia"/>
        </w:rPr>
        <w:t>共通制御情報詳細</w:t>
      </w:r>
      <w:bookmarkEnd w:id="10"/>
    </w:p>
    <w:p w14:paraId="0CB60E36" w14:textId="072751E9" w:rsidR="00B82F66" w:rsidRPr="00B82F66" w:rsidRDefault="00B82F66" w:rsidP="003D5C95">
      <w:pPr>
        <w:pStyle w:val="a8"/>
        <w:ind w:leftChars="0" w:left="360"/>
      </w:pPr>
      <w:r>
        <w:rPr>
          <w:rFonts w:hint="eastAsia"/>
        </w:rPr>
        <w:t>＜記載例＞</w:t>
      </w:r>
    </w:p>
    <w:p w14:paraId="3BFCD749" w14:textId="77777777" w:rsidR="00776BED" w:rsidRDefault="00776BED" w:rsidP="00776BED">
      <w:pPr>
        <w:pStyle w:val="a8"/>
        <w:numPr>
          <w:ilvl w:val="0"/>
          <w:numId w:val="6"/>
        </w:numPr>
        <w:ind w:leftChars="0" w:left="567" w:hanging="207"/>
        <w:rPr>
          <w:szCs w:val="21"/>
        </w:rPr>
      </w:pPr>
      <w:r>
        <w:rPr>
          <w:rFonts w:hint="eastAsia"/>
          <w:szCs w:val="21"/>
        </w:rPr>
        <w:t>サーバは「運用モード」と「メンテナンスモード」二つのモードを設け、管理データを利用または操作する。</w:t>
      </w:r>
    </w:p>
    <w:p w14:paraId="6DDBD9E4" w14:textId="77777777" w:rsidR="00776BED" w:rsidRPr="00767F58" w:rsidRDefault="00776BED" w:rsidP="00776BED">
      <w:pPr>
        <w:pStyle w:val="a8"/>
        <w:numPr>
          <w:ilvl w:val="0"/>
          <w:numId w:val="6"/>
        </w:numPr>
        <w:ind w:leftChars="0" w:left="567" w:hanging="207"/>
        <w:rPr>
          <w:szCs w:val="21"/>
        </w:rPr>
      </w:pPr>
      <w:r>
        <w:rPr>
          <w:rFonts w:hint="eastAsia"/>
          <w:szCs w:val="21"/>
        </w:rPr>
        <w:t>。。。。。。</w:t>
      </w:r>
    </w:p>
    <w:p w14:paraId="006BEEDE" w14:textId="77777777" w:rsidR="00B2794C" w:rsidRPr="00B82F66" w:rsidRDefault="00B2794C">
      <w:pPr>
        <w:widowControl/>
        <w:jc w:val="left"/>
        <w:rPr>
          <w:szCs w:val="21"/>
        </w:rPr>
      </w:pPr>
    </w:p>
    <w:sectPr w:rsidR="00B2794C" w:rsidRPr="00B82F66" w:rsidSect="00894745">
      <w:headerReference w:type="default" r:id="rId17"/>
      <w:footerReference w:type="default" r:id="rId18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E6743" w14:textId="77777777" w:rsidR="00894745" w:rsidRDefault="00894745" w:rsidP="00317368">
      <w:r>
        <w:separator/>
      </w:r>
    </w:p>
  </w:endnote>
  <w:endnote w:type="continuationSeparator" w:id="0">
    <w:p w14:paraId="3FB2D112" w14:textId="77777777" w:rsidR="00894745" w:rsidRDefault="00894745" w:rsidP="0031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3515778"/>
      <w:docPartObj>
        <w:docPartGallery w:val="Page Numbers (Bottom of Page)"/>
        <w:docPartUnique/>
      </w:docPartObj>
    </w:sdtPr>
    <w:sdtContent>
      <w:p w14:paraId="05DA6C9C" w14:textId="77777777" w:rsidR="00A47D02" w:rsidRDefault="0053765F">
        <w:pPr>
          <w:pStyle w:val="a6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6E17BE6" wp14:editId="535AF78D">
                  <wp:simplePos x="0" y="0"/>
                  <wp:positionH relativeFrom="column">
                    <wp:posOffset>26718</wp:posOffset>
                  </wp:positionH>
                  <wp:positionV relativeFrom="paragraph">
                    <wp:posOffset>3208</wp:posOffset>
                  </wp:positionV>
                  <wp:extent cx="6151245" cy="0"/>
                  <wp:effectExtent l="0" t="19050" r="20955" b="19050"/>
                  <wp:wrapNone/>
                  <wp:docPr id="4" name="直線コネクタ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512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A06A421" id="直線コネクタ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.25pt" to="486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" strokecolor="black [3213]" strokeweight="2.25pt">
                  <v:stroke joinstyle="miter"/>
                </v:line>
              </w:pict>
            </mc:Fallback>
          </mc:AlternateContent>
        </w:r>
        <w:r w:rsidR="00A47D02">
          <w:fldChar w:fldCharType="begin"/>
        </w:r>
        <w:r w:rsidR="00A47D02">
          <w:instrText>PAGE   \* MERGEFORMAT</w:instrText>
        </w:r>
        <w:r w:rsidR="00A47D02">
          <w:fldChar w:fldCharType="separate"/>
        </w:r>
        <w:r w:rsidR="00A47D02">
          <w:rPr>
            <w:lang w:val="ja-JP"/>
          </w:rPr>
          <w:t>2</w:t>
        </w:r>
        <w:r w:rsidR="00A47D02">
          <w:fldChar w:fldCharType="end"/>
        </w:r>
      </w:p>
    </w:sdtContent>
  </w:sdt>
  <w:p w14:paraId="27854DFA" w14:textId="77777777" w:rsidR="00A47D02" w:rsidRDefault="00A47D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12E36" w14:textId="77777777" w:rsidR="00894745" w:rsidRDefault="00894745" w:rsidP="00317368">
      <w:r>
        <w:rPr>
          <w:rFonts w:hint="eastAsia"/>
        </w:rPr>
        <w:separator/>
      </w:r>
    </w:p>
  </w:footnote>
  <w:footnote w:type="continuationSeparator" w:id="0">
    <w:p w14:paraId="4A1C0636" w14:textId="77777777" w:rsidR="00894745" w:rsidRDefault="00894745" w:rsidP="00317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0E1B6" w14:textId="3029458A" w:rsidR="00317368" w:rsidRDefault="00244F25" w:rsidP="00915DA9">
    <w:pPr>
      <w:pStyle w:val="a4"/>
      <w:ind w:right="210"/>
      <w:jc w:val="right"/>
    </w:pPr>
    <w:r>
      <w:rPr>
        <w:rFonts w:hint="eastAsia"/>
        <w:szCs w:val="21"/>
      </w:rPr>
      <w:t>タクシー電話予約</w:t>
    </w:r>
    <w:r w:rsidR="00AD78A9">
      <w:rPr>
        <w:rFonts w:hint="eastAsia"/>
        <w:szCs w:val="21"/>
      </w:rPr>
      <w:t>システム</w:t>
    </w:r>
    <w:r w:rsidR="00B3244C" w:rsidRPr="005D2C82">
      <w:rPr>
        <w:rFonts w:hint="eastAsia"/>
        <w:noProof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126676" wp14:editId="6EF1A205">
              <wp:simplePos x="0" y="0"/>
              <wp:positionH relativeFrom="column">
                <wp:posOffset>26718</wp:posOffset>
              </wp:positionH>
              <wp:positionV relativeFrom="paragraph">
                <wp:posOffset>350264</wp:posOffset>
              </wp:positionV>
              <wp:extent cx="6151419" cy="0"/>
              <wp:effectExtent l="0" t="19050" r="20955" b="19050"/>
              <wp:wrapNone/>
              <wp:docPr id="3" name="直線コネク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1419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24A0D5" id="直線コネクタ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27.6pt" to="486.4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" strokecolor="black [3213]" strokeweight="2.25pt">
              <v:stroke joinstyle="miter"/>
            </v:line>
          </w:pict>
        </mc:Fallback>
      </mc:AlternateContent>
    </w:r>
    <w:r w:rsidR="0088758F" w:rsidRPr="005D2C82">
      <w:rPr>
        <w:rFonts w:hint="eastAsia"/>
        <w:szCs w:val="21"/>
      </w:rPr>
      <w:t xml:space="preserve"> </w:t>
    </w:r>
    <w:r w:rsidR="00240CEE">
      <w:rPr>
        <w:rFonts w:hint="eastAsia"/>
      </w:rPr>
      <w:t>ソフトウェア</w:t>
    </w:r>
    <w:r w:rsidR="00AF7607">
      <w:rPr>
        <w:rFonts w:hint="eastAsia"/>
      </w:rPr>
      <w:t>方式設計</w:t>
    </w:r>
    <w:r w:rsidR="00915DA9">
      <w:rPr>
        <w:rFonts w:hint="eastAsia"/>
      </w:rPr>
      <w:t>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54D"/>
    <w:multiLevelType w:val="hybridMultilevel"/>
    <w:tmpl w:val="966AFDE6"/>
    <w:lvl w:ilvl="0" w:tplc="91B8E75C">
      <w:start w:val="1"/>
      <w:numFmt w:val="bullet"/>
      <w:lvlText w:val=""/>
      <w:lvlJc w:val="left"/>
      <w:pPr>
        <w:ind w:left="70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B42F18"/>
    <w:multiLevelType w:val="hybridMultilevel"/>
    <w:tmpl w:val="84040A70"/>
    <w:lvl w:ilvl="0" w:tplc="8980732A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7" w:hanging="440"/>
      </w:pPr>
    </w:lvl>
    <w:lvl w:ilvl="2" w:tplc="04090011" w:tentative="1">
      <w:start w:val="1"/>
      <w:numFmt w:val="decimalEnclosedCircle"/>
      <w:lvlText w:val="%3"/>
      <w:lvlJc w:val="lef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7" w:tentative="1">
      <w:start w:val="1"/>
      <w:numFmt w:val="aiueoFullWidth"/>
      <w:lvlText w:val="(%5)"/>
      <w:lvlJc w:val="left"/>
      <w:pPr>
        <w:ind w:left="2767" w:hanging="440"/>
      </w:pPr>
    </w:lvl>
    <w:lvl w:ilvl="5" w:tplc="04090011" w:tentative="1">
      <w:start w:val="1"/>
      <w:numFmt w:val="decimalEnclosedCircle"/>
      <w:lvlText w:val="%6"/>
      <w:lvlJc w:val="lef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7" w:tentative="1">
      <w:start w:val="1"/>
      <w:numFmt w:val="aiueoFullWidth"/>
      <w:lvlText w:val="(%8)"/>
      <w:lvlJc w:val="left"/>
      <w:pPr>
        <w:ind w:left="4087" w:hanging="440"/>
      </w:pPr>
    </w:lvl>
    <w:lvl w:ilvl="8" w:tplc="04090011" w:tentative="1">
      <w:start w:val="1"/>
      <w:numFmt w:val="decimalEnclosedCircle"/>
      <w:lvlText w:val="%9"/>
      <w:lvlJc w:val="left"/>
      <w:pPr>
        <w:ind w:left="4527" w:hanging="440"/>
      </w:pPr>
    </w:lvl>
  </w:abstractNum>
  <w:abstractNum w:abstractNumId="2" w15:restartNumberingAfterBreak="0">
    <w:nsid w:val="11761691"/>
    <w:multiLevelType w:val="multilevel"/>
    <w:tmpl w:val="03785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7CC7A25"/>
    <w:multiLevelType w:val="hybridMultilevel"/>
    <w:tmpl w:val="481011C0"/>
    <w:lvl w:ilvl="0" w:tplc="B8ECD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3ED4F01"/>
    <w:multiLevelType w:val="multilevel"/>
    <w:tmpl w:val="3AB21574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5" w15:restartNumberingAfterBreak="0">
    <w:nsid w:val="3F6309D6"/>
    <w:multiLevelType w:val="multilevel"/>
    <w:tmpl w:val="C6BCAF3A"/>
    <w:lvl w:ilvl="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99E71E3"/>
    <w:multiLevelType w:val="multilevel"/>
    <w:tmpl w:val="83B8A6AA"/>
    <w:lvl w:ilvl="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CAC39DE"/>
    <w:multiLevelType w:val="hybridMultilevel"/>
    <w:tmpl w:val="ABA6A6B0"/>
    <w:lvl w:ilvl="0" w:tplc="91B8E75C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8" w15:restartNumberingAfterBreak="0">
    <w:nsid w:val="504F3E0A"/>
    <w:multiLevelType w:val="hybridMultilevel"/>
    <w:tmpl w:val="94B2F1AE"/>
    <w:lvl w:ilvl="0" w:tplc="91B8E75C">
      <w:start w:val="1"/>
      <w:numFmt w:val="bullet"/>
      <w:lvlText w:val=""/>
      <w:lvlJc w:val="left"/>
      <w:pPr>
        <w:ind w:left="12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55C70DB4"/>
    <w:multiLevelType w:val="hybridMultilevel"/>
    <w:tmpl w:val="DDFA491E"/>
    <w:lvl w:ilvl="0" w:tplc="91B8E75C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0027AE5"/>
    <w:multiLevelType w:val="hybridMultilevel"/>
    <w:tmpl w:val="8F509C10"/>
    <w:lvl w:ilvl="0" w:tplc="F26A8AFC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7" w:hanging="440"/>
      </w:pPr>
    </w:lvl>
    <w:lvl w:ilvl="2" w:tplc="04090011" w:tentative="1">
      <w:start w:val="1"/>
      <w:numFmt w:val="decimalEnclosedCircle"/>
      <w:lvlText w:val="%3"/>
      <w:lvlJc w:val="lef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7" w:tentative="1">
      <w:start w:val="1"/>
      <w:numFmt w:val="aiueoFullWidth"/>
      <w:lvlText w:val="(%5)"/>
      <w:lvlJc w:val="left"/>
      <w:pPr>
        <w:ind w:left="2767" w:hanging="440"/>
      </w:pPr>
    </w:lvl>
    <w:lvl w:ilvl="5" w:tplc="04090011" w:tentative="1">
      <w:start w:val="1"/>
      <w:numFmt w:val="decimalEnclosedCircle"/>
      <w:lvlText w:val="%6"/>
      <w:lvlJc w:val="lef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7" w:tentative="1">
      <w:start w:val="1"/>
      <w:numFmt w:val="aiueoFullWidth"/>
      <w:lvlText w:val="(%8)"/>
      <w:lvlJc w:val="left"/>
      <w:pPr>
        <w:ind w:left="4087" w:hanging="440"/>
      </w:pPr>
    </w:lvl>
    <w:lvl w:ilvl="8" w:tplc="04090011" w:tentative="1">
      <w:start w:val="1"/>
      <w:numFmt w:val="decimalEnclosedCircle"/>
      <w:lvlText w:val="%9"/>
      <w:lvlJc w:val="left"/>
      <w:pPr>
        <w:ind w:left="4527" w:hanging="440"/>
      </w:pPr>
    </w:lvl>
  </w:abstractNum>
  <w:abstractNum w:abstractNumId="11" w15:restartNumberingAfterBreak="0">
    <w:nsid w:val="7A130062"/>
    <w:multiLevelType w:val="hybridMultilevel"/>
    <w:tmpl w:val="D41CE7C2"/>
    <w:lvl w:ilvl="0" w:tplc="91B8E75C">
      <w:start w:val="1"/>
      <w:numFmt w:val="bullet"/>
      <w:lvlText w:val=""/>
      <w:lvlJc w:val="left"/>
      <w:pPr>
        <w:ind w:left="418" w:hanging="420"/>
      </w:pPr>
      <w:rPr>
        <w:rFonts w:ascii="Wingdings" w:hAnsi="Wingdings" w:hint="default"/>
      </w:rPr>
    </w:lvl>
    <w:lvl w:ilvl="1" w:tplc="94AAC800">
      <w:numFmt w:val="bullet"/>
      <w:lvlText w:val="-"/>
      <w:lvlJc w:val="left"/>
      <w:pPr>
        <w:ind w:left="778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78" w:hanging="420"/>
      </w:pPr>
      <w:rPr>
        <w:rFonts w:ascii="Wingdings" w:hAnsi="Wingdings" w:hint="default"/>
      </w:rPr>
    </w:lvl>
  </w:abstractNum>
  <w:abstractNum w:abstractNumId="12" w15:restartNumberingAfterBreak="0">
    <w:nsid w:val="7CB161A7"/>
    <w:multiLevelType w:val="multilevel"/>
    <w:tmpl w:val="2B885F90"/>
    <w:lvl w:ilvl="0">
      <w:start w:val="7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num w:numId="1" w16cid:durableId="1165239233">
    <w:abstractNumId w:val="3"/>
  </w:num>
  <w:num w:numId="2" w16cid:durableId="960309893">
    <w:abstractNumId w:val="2"/>
  </w:num>
  <w:num w:numId="3" w16cid:durableId="1586836606">
    <w:abstractNumId w:val="11"/>
  </w:num>
  <w:num w:numId="4" w16cid:durableId="1049300490">
    <w:abstractNumId w:val="7"/>
  </w:num>
  <w:num w:numId="5" w16cid:durableId="801768509">
    <w:abstractNumId w:val="8"/>
  </w:num>
  <w:num w:numId="6" w16cid:durableId="607002582">
    <w:abstractNumId w:val="0"/>
  </w:num>
  <w:num w:numId="7" w16cid:durableId="1475564320">
    <w:abstractNumId w:val="6"/>
  </w:num>
  <w:num w:numId="8" w16cid:durableId="2070880940">
    <w:abstractNumId w:val="5"/>
  </w:num>
  <w:num w:numId="9" w16cid:durableId="591276794">
    <w:abstractNumId w:val="4"/>
  </w:num>
  <w:num w:numId="10" w16cid:durableId="1430157313">
    <w:abstractNumId w:val="12"/>
  </w:num>
  <w:num w:numId="11" w16cid:durableId="1646735614">
    <w:abstractNumId w:val="1"/>
  </w:num>
  <w:num w:numId="12" w16cid:durableId="1995062417">
    <w:abstractNumId w:val="9"/>
  </w:num>
  <w:num w:numId="13" w16cid:durableId="9245378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BE"/>
    <w:rsid w:val="00081A03"/>
    <w:rsid w:val="00083774"/>
    <w:rsid w:val="000B442C"/>
    <w:rsid w:val="000D4CDC"/>
    <w:rsid w:val="00166A9E"/>
    <w:rsid w:val="001716B0"/>
    <w:rsid w:val="00182882"/>
    <w:rsid w:val="001E664D"/>
    <w:rsid w:val="001F6241"/>
    <w:rsid w:val="00240CEE"/>
    <w:rsid w:val="00244F25"/>
    <w:rsid w:val="00260BDE"/>
    <w:rsid w:val="0028377F"/>
    <w:rsid w:val="002C4539"/>
    <w:rsid w:val="002E21FE"/>
    <w:rsid w:val="002E7293"/>
    <w:rsid w:val="00317368"/>
    <w:rsid w:val="00334966"/>
    <w:rsid w:val="0033537E"/>
    <w:rsid w:val="003472D3"/>
    <w:rsid w:val="00363E94"/>
    <w:rsid w:val="00376ED3"/>
    <w:rsid w:val="003D2E29"/>
    <w:rsid w:val="003D5C95"/>
    <w:rsid w:val="00402B5E"/>
    <w:rsid w:val="00404CEF"/>
    <w:rsid w:val="00433376"/>
    <w:rsid w:val="00470BA8"/>
    <w:rsid w:val="004C5248"/>
    <w:rsid w:val="004D5512"/>
    <w:rsid w:val="00510FC3"/>
    <w:rsid w:val="00513001"/>
    <w:rsid w:val="0052049B"/>
    <w:rsid w:val="0053286C"/>
    <w:rsid w:val="0053765F"/>
    <w:rsid w:val="005678AB"/>
    <w:rsid w:val="005C74CF"/>
    <w:rsid w:val="005D2C82"/>
    <w:rsid w:val="005E49E8"/>
    <w:rsid w:val="00614D22"/>
    <w:rsid w:val="00634F6F"/>
    <w:rsid w:val="006441FB"/>
    <w:rsid w:val="00663D55"/>
    <w:rsid w:val="00697BC9"/>
    <w:rsid w:val="006B0365"/>
    <w:rsid w:val="006D3034"/>
    <w:rsid w:val="006E3D84"/>
    <w:rsid w:val="006F079E"/>
    <w:rsid w:val="006F416A"/>
    <w:rsid w:val="006F78EA"/>
    <w:rsid w:val="00707A5A"/>
    <w:rsid w:val="007128BE"/>
    <w:rsid w:val="00767F58"/>
    <w:rsid w:val="00776BED"/>
    <w:rsid w:val="00777272"/>
    <w:rsid w:val="007B15CA"/>
    <w:rsid w:val="00820A49"/>
    <w:rsid w:val="00855F82"/>
    <w:rsid w:val="00861079"/>
    <w:rsid w:val="00886B8C"/>
    <w:rsid w:val="0088758F"/>
    <w:rsid w:val="00894689"/>
    <w:rsid w:val="00894745"/>
    <w:rsid w:val="008A0FC6"/>
    <w:rsid w:val="008A5C29"/>
    <w:rsid w:val="008D00D1"/>
    <w:rsid w:val="008D5DC5"/>
    <w:rsid w:val="008D6082"/>
    <w:rsid w:val="008E5D55"/>
    <w:rsid w:val="00912842"/>
    <w:rsid w:val="00915DA9"/>
    <w:rsid w:val="00934E7C"/>
    <w:rsid w:val="00937194"/>
    <w:rsid w:val="00944739"/>
    <w:rsid w:val="00953F09"/>
    <w:rsid w:val="009612B5"/>
    <w:rsid w:val="00967A5A"/>
    <w:rsid w:val="00970DFA"/>
    <w:rsid w:val="009802BD"/>
    <w:rsid w:val="00990E85"/>
    <w:rsid w:val="009F23BE"/>
    <w:rsid w:val="00A06490"/>
    <w:rsid w:val="00A204F3"/>
    <w:rsid w:val="00A313E6"/>
    <w:rsid w:val="00A47D02"/>
    <w:rsid w:val="00A5442A"/>
    <w:rsid w:val="00A723D2"/>
    <w:rsid w:val="00A81A69"/>
    <w:rsid w:val="00AA30E4"/>
    <w:rsid w:val="00AD19D8"/>
    <w:rsid w:val="00AD78A9"/>
    <w:rsid w:val="00AF2327"/>
    <w:rsid w:val="00AF7607"/>
    <w:rsid w:val="00B009A8"/>
    <w:rsid w:val="00B126BE"/>
    <w:rsid w:val="00B2794C"/>
    <w:rsid w:val="00B3244C"/>
    <w:rsid w:val="00B82F66"/>
    <w:rsid w:val="00B92837"/>
    <w:rsid w:val="00B930A3"/>
    <w:rsid w:val="00BA4413"/>
    <w:rsid w:val="00BB3610"/>
    <w:rsid w:val="00BB6990"/>
    <w:rsid w:val="00BC09CB"/>
    <w:rsid w:val="00BD3D9F"/>
    <w:rsid w:val="00BE48B3"/>
    <w:rsid w:val="00C0159C"/>
    <w:rsid w:val="00C103F0"/>
    <w:rsid w:val="00C7027B"/>
    <w:rsid w:val="00C70EF7"/>
    <w:rsid w:val="00CA1892"/>
    <w:rsid w:val="00CC2F82"/>
    <w:rsid w:val="00CE70FA"/>
    <w:rsid w:val="00D0140F"/>
    <w:rsid w:val="00D15B43"/>
    <w:rsid w:val="00D36DCC"/>
    <w:rsid w:val="00D37044"/>
    <w:rsid w:val="00D53C82"/>
    <w:rsid w:val="00D778C2"/>
    <w:rsid w:val="00D90FA8"/>
    <w:rsid w:val="00E05564"/>
    <w:rsid w:val="00E31CC5"/>
    <w:rsid w:val="00E4218F"/>
    <w:rsid w:val="00E447E2"/>
    <w:rsid w:val="00E924E3"/>
    <w:rsid w:val="00E92DB6"/>
    <w:rsid w:val="00EA19F7"/>
    <w:rsid w:val="00EA44B9"/>
    <w:rsid w:val="00EB0712"/>
    <w:rsid w:val="00EC2847"/>
    <w:rsid w:val="00ED1EB7"/>
    <w:rsid w:val="00ED41B2"/>
    <w:rsid w:val="00EE1DEA"/>
    <w:rsid w:val="00EE42A6"/>
    <w:rsid w:val="00F153C8"/>
    <w:rsid w:val="00F26183"/>
    <w:rsid w:val="00F36369"/>
    <w:rsid w:val="00F52E33"/>
    <w:rsid w:val="00F61774"/>
    <w:rsid w:val="00F747B3"/>
    <w:rsid w:val="00F85EAC"/>
    <w:rsid w:val="00FB6DA6"/>
    <w:rsid w:val="00FC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789E13"/>
  <w15:chartTrackingRefBased/>
  <w15:docId w15:val="{B30EB507-7D13-4F3E-B5EA-45DD3A16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442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D5DC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90FA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1736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17368"/>
  </w:style>
  <w:style w:type="paragraph" w:styleId="a6">
    <w:name w:val="footer"/>
    <w:basedOn w:val="a"/>
    <w:link w:val="a7"/>
    <w:uiPriority w:val="99"/>
    <w:unhideWhenUsed/>
    <w:rsid w:val="0031736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17368"/>
  </w:style>
  <w:style w:type="paragraph" w:styleId="a8">
    <w:name w:val="List Paragraph"/>
    <w:basedOn w:val="a"/>
    <w:uiPriority w:val="34"/>
    <w:qFormat/>
    <w:rsid w:val="009802B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5442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D5DC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D90FA8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unhideWhenUsed/>
    <w:qFormat/>
    <w:rsid w:val="00E447E2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447E2"/>
  </w:style>
  <w:style w:type="paragraph" w:styleId="21">
    <w:name w:val="toc 2"/>
    <w:basedOn w:val="a"/>
    <w:next w:val="a"/>
    <w:autoRedefine/>
    <w:uiPriority w:val="39"/>
    <w:unhideWhenUsed/>
    <w:rsid w:val="00E447E2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E447E2"/>
    <w:pPr>
      <w:ind w:leftChars="200" w:left="420"/>
    </w:pPr>
  </w:style>
  <w:style w:type="character" w:styleId="aa">
    <w:name w:val="Hyperlink"/>
    <w:basedOn w:val="a0"/>
    <w:uiPriority w:val="99"/>
    <w:unhideWhenUsed/>
    <w:rsid w:val="00E44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ibo\Desktop\&#25945;&#21209;\&#25480;&#26989;\&#12477;&#12501;&#12488;&#12454;&#12455;&#12450;&#12471;&#12473;&#12486;&#12512;&#38283;&#30330;\&#20181;&#2709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7C98E-3C3D-49C5-A504-EF7CE737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仕様書テンプレート.dotx</Template>
  <TotalTime>1821</TotalTime>
  <Pages>12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zhangyibo</dc:creator>
  <cp:keywords/>
  <dc:description/>
  <cp:lastModifiedBy>OK-STAFF 張毅波</cp:lastModifiedBy>
  <cp:revision>36</cp:revision>
  <dcterms:created xsi:type="dcterms:W3CDTF">2022-11-08T04:55:00Z</dcterms:created>
  <dcterms:modified xsi:type="dcterms:W3CDTF">2024-04-17T07:21:00Z</dcterms:modified>
</cp:coreProperties>
</file>